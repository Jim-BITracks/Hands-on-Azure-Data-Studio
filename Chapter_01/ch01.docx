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77777777" w:rsidR="00BE682A" w:rsidRPr="00BE682A" w:rsidRDefault="00BE682A" w:rsidP="0023308F">
      <w:pPr>
        <w:pStyle w:val="ChapterNumber"/>
      </w:pPr>
      <w:r>
        <w:t>1</w:t>
      </w:r>
    </w:p>
    <w:p w14:paraId="51B29FB0" w14:textId="11D37DAE" w:rsidR="00BE682A" w:rsidRDefault="00E93EC8" w:rsidP="007F3F4D">
      <w:pPr>
        <w:pStyle w:val="ChapterTitle"/>
      </w:pPr>
      <w:r w:rsidRPr="00E93EC8">
        <w:t>Open Source, Cross-Platform, Multi-Database</w:t>
      </w:r>
    </w:p>
    <w:p w14:paraId="413B7EBA" w14:textId="7A913835" w:rsidR="004D23F0" w:rsidRDefault="007E33BB" w:rsidP="00A804FC">
      <w:pPr>
        <w:pStyle w:val="BodyText"/>
      </w:pPr>
      <w:r w:rsidRPr="00E93EC8">
        <w:t>I have</w:t>
      </w:r>
      <w:r w:rsidR="00E93EC8" w:rsidRPr="00E93EC8">
        <w:t xml:space="preserve"> had many strange looks after mentioning “Open Source” and “Microsoft” within the same sentence. Even people who you might not think are </w:t>
      </w:r>
      <w:r w:rsidR="00273ABF">
        <w:t>really</w:t>
      </w:r>
      <w:r w:rsidR="00E93EC8" w:rsidRPr="00E93EC8">
        <w:t xml:space="preserve"> tech savvy</w:t>
      </w:r>
      <w:r w:rsidR="004B0325">
        <w:t xml:space="preserve"> can elicit a similar response</w:t>
      </w:r>
      <w:r w:rsidR="00E93EC8" w:rsidRPr="00E93EC8">
        <w:t>. This speaks volumes to Microsoft's history and reputation</w:t>
      </w:r>
      <w:r w:rsidR="00811E42">
        <w:t xml:space="preserve">. This </w:t>
      </w:r>
      <w:r w:rsidR="004B0325">
        <w:t xml:space="preserve">is </w:t>
      </w:r>
      <w:r w:rsidR="00811E42">
        <w:t>also</w:t>
      </w:r>
      <w:r w:rsidR="004B0325">
        <w:t xml:space="preserve"> reflected </w:t>
      </w:r>
      <w:r w:rsidR="00811E42">
        <w:t>in their non-negotiable</w:t>
      </w:r>
      <w:r w:rsidR="00E93EC8">
        <w:t>,</w:t>
      </w:r>
      <w:r w:rsidR="00E93EC8" w:rsidRPr="00E93EC8">
        <w:t xml:space="preserve"> and </w:t>
      </w:r>
      <w:r w:rsidR="004D23F0">
        <w:t>generally</w:t>
      </w:r>
      <w:r w:rsidR="00E93EC8" w:rsidRPr="00E93EC8">
        <w:t xml:space="preserve"> incomprehensible licensing agreements. And yet, if you are looking for a common theme in the pages to follow, “Open Source” is exactly what you will find</w:t>
      </w:r>
      <w:r w:rsidR="004D23F0">
        <w:t xml:space="preserve"> in this Microsoft product</w:t>
      </w:r>
      <w:r w:rsidR="00E93EC8" w:rsidRPr="00E93EC8">
        <w:t xml:space="preserve">. </w:t>
      </w:r>
    </w:p>
    <w:p w14:paraId="4AE827E3" w14:textId="11FE364D" w:rsidR="00A804FC" w:rsidRDefault="00E93EC8" w:rsidP="00A804FC">
      <w:pPr>
        <w:pStyle w:val="BodyText"/>
      </w:pPr>
      <w:r>
        <w:t xml:space="preserve">This </w:t>
      </w:r>
      <w:r w:rsidRPr="00E93EC8">
        <w:t xml:space="preserve">is only the beginning when it comes to Azure Data Studio (ADS), which </w:t>
      </w:r>
      <w:r w:rsidR="004D23F0">
        <w:t>includes</w:t>
      </w:r>
      <w:r w:rsidRPr="00E93EC8">
        <w:t xml:space="preserve"> both Cross-Platform and Multi-Database capabilities. This is </w:t>
      </w:r>
      <w:r w:rsidR="004D23F0">
        <w:t xml:space="preserve">clearly </w:t>
      </w:r>
      <w:r w:rsidRPr="00E93EC8">
        <w:t xml:space="preserve">not the Microsoft from </w:t>
      </w:r>
      <w:r>
        <w:t xml:space="preserve">earlier years, </w:t>
      </w:r>
      <w:r w:rsidR="007E33BB">
        <w:t>including</w:t>
      </w:r>
      <w:r>
        <w:t xml:space="preserve"> the era of</w:t>
      </w:r>
      <w:r w:rsidRPr="00E93EC8">
        <w:t xml:space="preserve"> Steve Ballmer who once referred to the free software Linux kernel as </w:t>
      </w:r>
      <w:r>
        <w:t>‘</w:t>
      </w:r>
      <w:r w:rsidRPr="00E93EC8">
        <w:t>communism</w:t>
      </w:r>
      <w:r>
        <w:t>’</w:t>
      </w:r>
      <w:r w:rsidR="007E33BB">
        <w:rPr>
          <w:rStyle w:val="FootnoteReference"/>
        </w:rPr>
        <w:footnoteReference w:id="1"/>
      </w:r>
      <w:r w:rsidRPr="00E93EC8">
        <w:t>. (Full disclosure: Mr. Ballmer does have a new and fresh perspective on</w:t>
      </w:r>
      <w:r w:rsidR="00A804FC">
        <w:t xml:space="preserve"> the</w:t>
      </w:r>
      <w:r w:rsidRPr="00E93EC8">
        <w:t xml:space="preserve"> </w:t>
      </w:r>
      <w:r>
        <w:t>“open source”</w:t>
      </w:r>
      <w:r w:rsidRPr="00E93EC8">
        <w:t xml:space="preserve"> topic today).</w:t>
      </w:r>
    </w:p>
    <w:p w14:paraId="0F8718BB" w14:textId="3C5BBB92" w:rsidR="00A804FC" w:rsidRDefault="00A804FC" w:rsidP="00A804FC">
      <w:pPr>
        <w:pStyle w:val="Heading1"/>
      </w:pPr>
      <w:r w:rsidRPr="00A804FC">
        <w:t>What “Open Source” means for this new breed of Microsoft Software</w:t>
      </w:r>
    </w:p>
    <w:p w14:paraId="0708D895" w14:textId="4D7649DC" w:rsidR="00437EE2" w:rsidRDefault="001F0B38" w:rsidP="00A804FC">
      <w:pPr>
        <w:pStyle w:val="BodyText"/>
      </w:pPr>
      <w:r>
        <w:t xml:space="preserve">Azure Data Studio provides for a happy convergence of </w:t>
      </w:r>
      <w:r w:rsidR="009924DC">
        <w:t>‘</w:t>
      </w:r>
      <w:r>
        <w:t>free</w:t>
      </w:r>
      <w:r w:rsidR="009924DC">
        <w:t>’</w:t>
      </w:r>
      <w:r>
        <w:t xml:space="preserve">, </w:t>
      </w:r>
      <w:r w:rsidR="009924DC">
        <w:t>‘</w:t>
      </w:r>
      <w:r>
        <w:t>powerful</w:t>
      </w:r>
      <w:r w:rsidR="009924DC">
        <w:t>’</w:t>
      </w:r>
      <w:r>
        <w:t xml:space="preserve">, and </w:t>
      </w:r>
      <w:r w:rsidR="009924DC">
        <w:t>‘</w:t>
      </w:r>
      <w:r>
        <w:t>open source</w:t>
      </w:r>
      <w:r w:rsidR="009924DC">
        <w:t>’</w:t>
      </w:r>
      <w:r>
        <w:t xml:space="preserve">. </w:t>
      </w:r>
      <w:r w:rsidR="009924DC">
        <w:t xml:space="preserve">In </w:t>
      </w:r>
      <w:r w:rsidR="00510785">
        <w:t>this world</w:t>
      </w:r>
      <w:r w:rsidR="009924DC">
        <w:t xml:space="preserve">, ‘free’ and ‘powerful’ </w:t>
      </w:r>
      <w:r w:rsidR="00277F8F">
        <w:t>can often be a</w:t>
      </w:r>
      <w:r w:rsidR="009924DC">
        <w:t xml:space="preserve"> winning combination, as demonstrated with </w:t>
      </w:r>
      <w:r w:rsidR="00437EE2">
        <w:t xml:space="preserve">popular </w:t>
      </w:r>
      <w:r w:rsidR="009924DC">
        <w:t xml:space="preserve">desktop products such as Notepad++ </w:t>
      </w:r>
      <w:r w:rsidR="002430EE">
        <w:lastRenderedPageBreak/>
        <w:t>and</w:t>
      </w:r>
      <w:r w:rsidR="00277F8F">
        <w:t xml:space="preserve"> web-based applications </w:t>
      </w:r>
      <w:r w:rsidR="00437EE2">
        <w:t>like</w:t>
      </w:r>
      <w:r w:rsidR="00277F8F">
        <w:t xml:space="preserve"> Gmail.</w:t>
      </w:r>
      <w:r w:rsidR="009924DC">
        <w:t xml:space="preserve"> </w:t>
      </w:r>
      <w:r w:rsidR="0076288F">
        <w:t>A</w:t>
      </w:r>
      <w:r w:rsidR="00277F8F">
        <w:t xml:space="preserve">dding ‘open source’ </w:t>
      </w:r>
      <w:r w:rsidR="0076288F">
        <w:t>to a</w:t>
      </w:r>
      <w:r w:rsidR="00510785">
        <w:t xml:space="preserve"> product </w:t>
      </w:r>
      <w:r w:rsidR="0076288F">
        <w:t>is even a greater ‘win</w:t>
      </w:r>
      <w:r w:rsidR="007E33BB">
        <w:t>’ and</w:t>
      </w:r>
      <w:r w:rsidR="00437EE2">
        <w:t xml:space="preserve"> </w:t>
      </w:r>
      <w:r w:rsidR="0076288F">
        <w:t>has to potential to</w:t>
      </w:r>
      <w:r w:rsidR="00437EE2">
        <w:t xml:space="preserve"> shift an entire software market.</w:t>
      </w:r>
    </w:p>
    <w:p w14:paraId="105C88CC" w14:textId="72C523F5" w:rsidR="00E541B3" w:rsidRDefault="00437EE2" w:rsidP="00A804FC">
      <w:pPr>
        <w:pStyle w:val="BodyText"/>
      </w:pPr>
      <w:r>
        <w:t>A card more commonly played by a market newcomer, Microsoft</w:t>
      </w:r>
      <w:r w:rsidR="007E33BB">
        <w:t>’s ‘</w:t>
      </w:r>
      <w:r>
        <w:t>open source</w:t>
      </w:r>
      <w:r w:rsidR="007E33BB">
        <w:t xml:space="preserve">’ </w:t>
      </w:r>
      <w:r>
        <w:t xml:space="preserve">strategy is a surprising and </w:t>
      </w:r>
      <w:r w:rsidR="007D4750">
        <w:t>encouraging</w:t>
      </w:r>
      <w:r>
        <w:t xml:space="preserve"> development. After all, creative software developers worldwide desire to make their mark, which is exponentially more difficult in a</w:t>
      </w:r>
      <w:r w:rsidR="00312D06">
        <w:t xml:space="preserve"> strategically</w:t>
      </w:r>
      <w:r>
        <w:t xml:space="preserve"> ‘closed’ environment, clouded with draconian licensing restrictions.</w:t>
      </w:r>
      <w:r w:rsidR="00E541B3">
        <w:t xml:space="preserve"> </w:t>
      </w:r>
      <w:r w:rsidR="00312D06">
        <w:t xml:space="preserve">By going ‘open source’, </w:t>
      </w:r>
      <w:r w:rsidR="00510785">
        <w:t>Microsoft</w:t>
      </w:r>
      <w:r w:rsidR="00E541B3">
        <w:t xml:space="preserve"> has essentially sided with individual</w:t>
      </w:r>
      <w:r w:rsidR="00312D06">
        <w:t>s</w:t>
      </w:r>
      <w:r w:rsidR="00E541B3">
        <w:t>, and small</w:t>
      </w:r>
      <w:r w:rsidR="007D4750">
        <w:t>er</w:t>
      </w:r>
      <w:r w:rsidR="00E541B3">
        <w:t xml:space="preserve"> development shops, providing a path for first class extensions</w:t>
      </w:r>
      <w:r w:rsidR="007E33BB">
        <w:t xml:space="preserve"> in</w:t>
      </w:r>
      <w:r w:rsidR="003F4190">
        <w:t>tegrated into</w:t>
      </w:r>
      <w:r w:rsidR="007E33BB">
        <w:t xml:space="preserve"> their</w:t>
      </w:r>
      <w:r w:rsidR="00E541B3">
        <w:t xml:space="preserve"> </w:t>
      </w:r>
      <w:r w:rsidR="00312D06">
        <w:t>widely available</w:t>
      </w:r>
      <w:r w:rsidR="00E541B3">
        <w:t xml:space="preserve"> products.</w:t>
      </w:r>
    </w:p>
    <w:p w14:paraId="4019510F" w14:textId="1C935BB8" w:rsidR="00632C07" w:rsidRDefault="00632C07" w:rsidP="00A804FC">
      <w:pPr>
        <w:pStyle w:val="BodyText"/>
      </w:pPr>
      <w:r>
        <w:t>Interestingly, the</w:t>
      </w:r>
      <w:r w:rsidR="00E541B3">
        <w:t xml:space="preserve"> world of open source is a </w:t>
      </w:r>
      <w:r>
        <w:t>two-way</w:t>
      </w:r>
      <w:r w:rsidR="00E541B3">
        <w:t xml:space="preserve"> street. </w:t>
      </w:r>
      <w:r>
        <w:t xml:space="preserve">Not only do </w:t>
      </w:r>
      <w:r w:rsidR="00E541B3">
        <w:t xml:space="preserve">Developers </w:t>
      </w:r>
      <w:r>
        <w:t>gain</w:t>
      </w:r>
      <w:r w:rsidR="00E541B3">
        <w:t xml:space="preserve"> a</w:t>
      </w:r>
      <w:r>
        <w:t xml:space="preserve"> new</w:t>
      </w:r>
      <w:r w:rsidR="00E541B3">
        <w:t xml:space="preserve"> avenue</w:t>
      </w:r>
      <w:r>
        <w:t xml:space="preserve"> for productive and creative expression, but </w:t>
      </w:r>
      <w:r w:rsidR="00E541B3">
        <w:t>Microsoft</w:t>
      </w:r>
      <w:r w:rsidR="000107D4">
        <w:t>, now the world’s top open source contributor</w:t>
      </w:r>
      <w:r w:rsidR="000107D4">
        <w:rPr>
          <w:rStyle w:val="FootnoteReference"/>
        </w:rPr>
        <w:footnoteReference w:id="2"/>
      </w:r>
      <w:r w:rsidR="000107D4">
        <w:t xml:space="preserve">, </w:t>
      </w:r>
      <w:r>
        <w:t>is rewarded by many new</w:t>
      </w:r>
      <w:r w:rsidR="00C9077D">
        <w:t>, as well as ‘</w:t>
      </w:r>
      <w:r>
        <w:t>off payroll</w:t>
      </w:r>
      <w:r w:rsidR="00C9077D">
        <w:t>’</w:t>
      </w:r>
      <w:r>
        <w:t xml:space="preserve"> programmers. Independent developers over the world can now contribute to Microsoft’s open source products directly on </w:t>
      </w:r>
      <w:r w:rsidR="00625F1F">
        <w:t>GitHub</w:t>
      </w:r>
      <w:r w:rsidR="005006FA">
        <w:t>. This places their code</w:t>
      </w:r>
      <w:r>
        <w:t xml:space="preserve"> just one “pull request” away from</w:t>
      </w:r>
      <w:r w:rsidR="005006FA">
        <w:t xml:space="preserve"> potentially</w:t>
      </w:r>
      <w:r>
        <w:t xml:space="preserve"> improving </w:t>
      </w:r>
      <w:r w:rsidR="00625F1F">
        <w:t xml:space="preserve">core </w:t>
      </w:r>
      <w:r>
        <w:t>Microsoft product</w:t>
      </w:r>
      <w:r w:rsidR="00D45528">
        <w:t>s</w:t>
      </w:r>
      <w:r>
        <w:t>.</w:t>
      </w:r>
    </w:p>
    <w:p w14:paraId="6B24BBE7" w14:textId="3B841F57" w:rsidR="001E674E" w:rsidRDefault="004752B4" w:rsidP="001E674E">
      <w:pPr>
        <w:pStyle w:val="Heading2"/>
      </w:pPr>
      <w:r>
        <w:t>A perspective Open Source</w:t>
      </w:r>
    </w:p>
    <w:p w14:paraId="5E175E85" w14:textId="7F9594DF" w:rsidR="005460A7" w:rsidRDefault="00625F1F" w:rsidP="00625F1F">
      <w:pPr>
        <w:pStyle w:val="BodyText"/>
      </w:pPr>
      <w:r>
        <w:t>The open source</w:t>
      </w:r>
      <w:r w:rsidR="00632C07">
        <w:t xml:space="preserve"> concept is a </w:t>
      </w:r>
      <w:r w:rsidR="00733BC6">
        <w:t>bit</w:t>
      </w:r>
      <w:r w:rsidR="00632C07">
        <w:t xml:space="preserve"> like receiving a free </w:t>
      </w:r>
      <w:r>
        <w:t>video camera</w:t>
      </w:r>
      <w:r w:rsidR="00632C07">
        <w:t xml:space="preserve"> along with step by step instructions on how it was built.</w:t>
      </w:r>
      <w:r>
        <w:t xml:space="preserve"> You </w:t>
      </w:r>
      <w:r w:rsidR="00733BC6">
        <w:t>can</w:t>
      </w:r>
      <w:r>
        <w:t xml:space="preserve"> not only use the camera to make the next YouTube sensation, but you could alter the camera to add a custom telephoto lens, extended battery, </w:t>
      </w:r>
      <w:r w:rsidR="005460A7">
        <w:t>or motion detector.</w:t>
      </w:r>
      <w:r>
        <w:t xml:space="preserve"> </w:t>
      </w:r>
      <w:r w:rsidR="005460A7">
        <w:t xml:space="preserve">While functional changes are </w:t>
      </w:r>
      <w:r w:rsidR="00470B2F">
        <w:t>admittedly</w:t>
      </w:r>
      <w:r w:rsidR="005460A7">
        <w:t xml:space="preserve"> much more difficult than simply using the camera, the ‘potential’ is there</w:t>
      </w:r>
      <w:r w:rsidR="00470B2F">
        <w:t>. This engineering transparency</w:t>
      </w:r>
      <w:r w:rsidR="00E022B2">
        <w:t xml:space="preserve"> add</w:t>
      </w:r>
      <w:r w:rsidR="00733BC6">
        <w:t>s</w:t>
      </w:r>
      <w:r w:rsidR="00E022B2">
        <w:t xml:space="preserve"> a layer of technical scrutiny to the manufacturer, </w:t>
      </w:r>
      <w:r w:rsidR="00733BC6">
        <w:t>but</w:t>
      </w:r>
      <w:r w:rsidR="00E022B2">
        <w:t xml:space="preserve"> would </w:t>
      </w:r>
      <w:r w:rsidR="00733BC6">
        <w:t xml:space="preserve">most </w:t>
      </w:r>
      <w:r w:rsidR="005460A7">
        <w:t>likely lead</w:t>
      </w:r>
      <w:r w:rsidR="00D268FD">
        <w:t xml:space="preserve"> to</w:t>
      </w:r>
      <w:r w:rsidR="00470B2F">
        <w:t xml:space="preserve"> </w:t>
      </w:r>
      <w:r w:rsidR="00D268FD">
        <w:t xml:space="preserve">broader, </w:t>
      </w:r>
      <w:r w:rsidR="00733BC6">
        <w:t>not to mention more</w:t>
      </w:r>
      <w:r w:rsidR="00E022B2">
        <w:t xml:space="preserve"> </w:t>
      </w:r>
      <w:r w:rsidR="00733BC6">
        <w:t>‘</w:t>
      </w:r>
      <w:r w:rsidR="00E022B2">
        <w:t>cost</w:t>
      </w:r>
      <w:r w:rsidR="00D268FD">
        <w:t xml:space="preserve"> competitive</w:t>
      </w:r>
      <w:r w:rsidR="00733BC6">
        <w:t>’</w:t>
      </w:r>
      <w:r w:rsidR="00D268FD">
        <w:t xml:space="preserve"> aftermarket products</w:t>
      </w:r>
      <w:r w:rsidR="00E022B2">
        <w:t>.</w:t>
      </w:r>
    </w:p>
    <w:p w14:paraId="6C381383" w14:textId="52291F2D" w:rsidR="00826DCB" w:rsidRDefault="00E022B2" w:rsidP="00A804FC">
      <w:pPr>
        <w:pStyle w:val="BodyText"/>
      </w:pPr>
      <w:r>
        <w:t>This is the new world of Microsoft open source</w:t>
      </w:r>
      <w:r w:rsidR="009B4F4A">
        <w:t>. Even</w:t>
      </w:r>
      <w:r>
        <w:t xml:space="preserve"> though</w:t>
      </w:r>
      <w:r w:rsidR="00DD090D">
        <w:t xml:space="preserve"> you may never want</w:t>
      </w:r>
      <w:r w:rsidR="00470B2F">
        <w:t xml:space="preserve">, </w:t>
      </w:r>
      <w:r w:rsidR="00DD090D">
        <w:t>need</w:t>
      </w:r>
      <w:r w:rsidR="00470B2F">
        <w:t xml:space="preserve">, or have time </w:t>
      </w:r>
      <w:r w:rsidR="00DD090D">
        <w:t>to plow through the ADS “source code”,</w:t>
      </w:r>
      <w:r w:rsidR="00470B2F">
        <w:t xml:space="preserve"> </w:t>
      </w:r>
      <w:r>
        <w:t xml:space="preserve">the mere fact that you </w:t>
      </w:r>
      <w:r w:rsidRPr="009B4F4A">
        <w:rPr>
          <w:rStyle w:val="Emphasis"/>
        </w:rPr>
        <w:t>can</w:t>
      </w:r>
      <w:r>
        <w:t xml:space="preserve"> is</w:t>
      </w:r>
      <w:r w:rsidR="009B4F4A">
        <w:t xml:space="preserve"> critically important for the product and its </w:t>
      </w:r>
      <w:r w:rsidR="00D73AF8">
        <w:t xml:space="preserve">forward </w:t>
      </w:r>
      <w:r w:rsidR="009B4F4A">
        <w:t>potential.</w:t>
      </w:r>
    </w:p>
    <w:p w14:paraId="11578E3B" w14:textId="3D0BCE0A" w:rsidR="00470B2F" w:rsidRDefault="009E61EE" w:rsidP="00470B2F">
      <w:pPr>
        <w:pStyle w:val="BodyText"/>
      </w:pPr>
      <w:r>
        <w:lastRenderedPageBreak/>
        <w:t xml:space="preserve">Microsoft’s </w:t>
      </w:r>
      <w:r w:rsidRPr="009E61EE">
        <w:rPr>
          <w:rStyle w:val="Emphasis"/>
        </w:rPr>
        <w:t>licensing</w:t>
      </w:r>
      <w:r>
        <w:t xml:space="preserve"> for Azure Data Studio is also a departure from the past, consisting of just </w:t>
      </w:r>
      <w:r w:rsidR="00B21D8E">
        <w:t>two</w:t>
      </w:r>
      <w:r>
        <w:t xml:space="preserve"> </w:t>
      </w:r>
      <w:r w:rsidR="00B21D8E">
        <w:t>‘</w:t>
      </w:r>
      <w:r w:rsidR="00DC6FE4">
        <w:t>readable</w:t>
      </w:r>
      <w:r w:rsidR="00B21D8E">
        <w:t>’</w:t>
      </w:r>
      <w:r w:rsidR="00DC6FE4">
        <w:t xml:space="preserve"> </w:t>
      </w:r>
      <w:r>
        <w:t xml:space="preserve">paragraphs. </w:t>
      </w:r>
      <w:r w:rsidR="00B21D8E">
        <w:t xml:space="preserve">The text </w:t>
      </w:r>
      <w:r w:rsidR="00CD3C59">
        <w:t>h</w:t>
      </w:r>
      <w:r w:rsidR="00B21D8E">
        <w:t>as</w:t>
      </w:r>
      <w:r w:rsidR="00470B2F">
        <w:t xml:space="preserve"> very liberal license terms</w:t>
      </w:r>
      <w:r w:rsidR="00EF284F" w:rsidRPr="00EF284F">
        <w:t xml:space="preserve"> </w:t>
      </w:r>
      <w:r w:rsidR="00EF284F">
        <w:t>for ADS</w:t>
      </w:r>
      <w:r w:rsidR="00EF284F">
        <w:rPr>
          <w:rStyle w:val="FootnoteReference"/>
        </w:rPr>
        <w:t xml:space="preserve"> </w:t>
      </w:r>
      <w:r w:rsidR="00DC6FE4">
        <w:rPr>
          <w:rStyle w:val="FootnoteReference"/>
        </w:rPr>
        <w:footnoteReference w:id="3"/>
      </w:r>
      <w:r w:rsidR="00470B2F">
        <w:t xml:space="preserve">, </w:t>
      </w:r>
      <w:r w:rsidR="00DC6FE4">
        <w:t xml:space="preserve">granting even </w:t>
      </w:r>
      <w:r w:rsidR="00470B2F" w:rsidRPr="009D7061">
        <w:rPr>
          <w:rStyle w:val="Emphasis"/>
        </w:rPr>
        <w:t>sublicens</w:t>
      </w:r>
      <w:r w:rsidR="00DC6FE4">
        <w:rPr>
          <w:rStyle w:val="Emphasis"/>
        </w:rPr>
        <w:t>ing</w:t>
      </w:r>
      <w:r w:rsidR="00470B2F">
        <w:t xml:space="preserve"> </w:t>
      </w:r>
      <w:r w:rsidR="00DC6FE4">
        <w:t xml:space="preserve">rights </w:t>
      </w:r>
      <w:r w:rsidR="00B21D8E">
        <w:t>when</w:t>
      </w:r>
      <w:r w:rsidR="00DC6FE4">
        <w:t xml:space="preserve"> </w:t>
      </w:r>
      <w:r w:rsidR="00EF284F">
        <w:t xml:space="preserve">you are </w:t>
      </w:r>
      <w:r w:rsidR="00DC6FE4">
        <w:t xml:space="preserve">using </w:t>
      </w:r>
      <w:r w:rsidR="00441F7A">
        <w:t xml:space="preserve">ADS </w:t>
      </w:r>
      <w:r w:rsidR="00DC6FE4">
        <w:t>with your affiliates and</w:t>
      </w:r>
      <w:r w:rsidR="00CD3C59">
        <w:t>/or</w:t>
      </w:r>
      <w:r w:rsidR="00DC6FE4">
        <w:t xml:space="preserve"> vendors</w:t>
      </w:r>
      <w:r w:rsidR="00EF284F">
        <w:t>,</w:t>
      </w:r>
      <w:r w:rsidR="00DC6FE4">
        <w:t xml:space="preserve"> </w:t>
      </w:r>
      <w:r w:rsidR="00B21D8E">
        <w:t>while</w:t>
      </w:r>
      <w:r w:rsidR="00DC6FE4">
        <w:t xml:space="preserve"> they are performing work on your behalf.</w:t>
      </w:r>
    </w:p>
    <w:p w14:paraId="03F56787" w14:textId="5C9C15D0" w:rsidR="009D7061" w:rsidRDefault="009D7061" w:rsidP="009D7061">
      <w:pPr>
        <w:pStyle w:val="Heading2"/>
      </w:pPr>
      <w:r>
        <w:t xml:space="preserve">Extend </w:t>
      </w:r>
      <w:r w:rsidR="0002492A">
        <w:t>and Enhance</w:t>
      </w:r>
      <w:r>
        <w:t xml:space="preserve"> ADS</w:t>
      </w:r>
    </w:p>
    <w:p w14:paraId="015C2722" w14:textId="24C9DA1A" w:rsidR="00562E02" w:rsidRDefault="009D7061" w:rsidP="009D7061">
      <w:pPr>
        <w:pStyle w:val="BodyText"/>
      </w:pPr>
      <w:r>
        <w:t xml:space="preserve">You can </w:t>
      </w:r>
      <w:r w:rsidRPr="009D7061">
        <w:rPr>
          <w:rStyle w:val="Emphasis"/>
        </w:rPr>
        <w:t>extend</w:t>
      </w:r>
      <w:r w:rsidR="00F87801">
        <w:rPr>
          <w:rStyle w:val="Emphasis"/>
        </w:rPr>
        <w:t xml:space="preserve"> and enhance</w:t>
      </w:r>
      <w:r>
        <w:t xml:space="preserve"> ADS </w:t>
      </w:r>
      <w:r w:rsidR="00F87801">
        <w:t>in a surprising number of ways</w:t>
      </w:r>
      <w:r w:rsidR="009119C2">
        <w:t>, enabled</w:t>
      </w:r>
      <w:r w:rsidR="00CE516B">
        <w:t xml:space="preserve"> both</w:t>
      </w:r>
      <w:r w:rsidR="009119C2">
        <w:t xml:space="preserve"> by ‘open source’, and the </w:t>
      </w:r>
      <w:r w:rsidR="00CE516B">
        <w:t>actual</w:t>
      </w:r>
      <w:r w:rsidR="009119C2">
        <w:t xml:space="preserve"> </w:t>
      </w:r>
      <w:r w:rsidR="003D0126">
        <w:t>ADS</w:t>
      </w:r>
      <w:r w:rsidR="009119C2">
        <w:t xml:space="preserve"> product</w:t>
      </w:r>
      <w:r w:rsidR="003D0126">
        <w:t xml:space="preserve"> architecture</w:t>
      </w:r>
      <w:r w:rsidR="009119C2">
        <w:t>. Opt</w:t>
      </w:r>
      <w:r w:rsidR="00F87801">
        <w:t>ions range from</w:t>
      </w:r>
      <w:r w:rsidR="0002492A">
        <w:t>:</w:t>
      </w:r>
    </w:p>
    <w:p w14:paraId="45757103" w14:textId="105FDE8F" w:rsidR="00562E02" w:rsidRDefault="0002492A" w:rsidP="0002492A">
      <w:pPr>
        <w:pStyle w:val="Bullet"/>
      </w:pPr>
      <w:r>
        <w:t>P</w:t>
      </w:r>
      <w:r w:rsidR="00B21D8E">
        <w:t xml:space="preserve">roduct </w:t>
      </w:r>
      <w:r w:rsidR="00F87801">
        <w:t>extensions (</w:t>
      </w:r>
      <w:r w:rsidR="00B21D8E">
        <w:t>authored by</w:t>
      </w:r>
      <w:r w:rsidR="00F87801">
        <w:t xml:space="preserve"> Microsoft</w:t>
      </w:r>
      <w:r>
        <w:t xml:space="preserve">, </w:t>
      </w:r>
      <w:r w:rsidR="00F87801">
        <w:t>third parties</w:t>
      </w:r>
      <w:r>
        <w:t>, or even you!</w:t>
      </w:r>
      <w:r w:rsidR="00F87801">
        <w:t>)</w:t>
      </w:r>
    </w:p>
    <w:p w14:paraId="73DBDD8C" w14:textId="11FB072C" w:rsidR="00562E02" w:rsidRDefault="00562E02" w:rsidP="00562E02">
      <w:pPr>
        <w:pStyle w:val="Bullet"/>
      </w:pPr>
      <w:r>
        <w:t>E</w:t>
      </w:r>
      <w:r w:rsidR="00F87801">
        <w:t>asily accessible</w:t>
      </w:r>
      <w:r w:rsidR="00136F53">
        <w:t xml:space="preserve"> </w:t>
      </w:r>
      <w:r w:rsidR="00F87801">
        <w:t>‘code snippets’ for SQL and other languages</w:t>
      </w:r>
    </w:p>
    <w:p w14:paraId="2A6DD9DC" w14:textId="7CD078A5" w:rsidR="00562E02" w:rsidRDefault="00562E02" w:rsidP="00562E02">
      <w:pPr>
        <w:pStyle w:val="Bullet"/>
      </w:pPr>
      <w:r>
        <w:t>D</w:t>
      </w:r>
      <w:r w:rsidR="00F87801">
        <w:t xml:space="preserve">ashboard widgets including the popular </w:t>
      </w:r>
      <w:proofErr w:type="spellStart"/>
      <w:r w:rsidR="00F87801">
        <w:t>SandDance</w:t>
      </w:r>
      <w:proofErr w:type="spellEnd"/>
      <w:r w:rsidR="00F87801">
        <w:t xml:space="preserve"> </w:t>
      </w:r>
      <w:r w:rsidR="00E73A40">
        <w:t>visualization</w:t>
      </w:r>
    </w:p>
    <w:p w14:paraId="16245137" w14:textId="7EDD6776" w:rsidR="00562E02" w:rsidRDefault="00562E02" w:rsidP="00562E02">
      <w:pPr>
        <w:pStyle w:val="Bullet"/>
      </w:pPr>
      <w:r>
        <w:t>H</w:t>
      </w:r>
      <w:r w:rsidR="00B21D8E">
        <w:t xml:space="preserve">ighly versatile </w:t>
      </w:r>
      <w:proofErr w:type="spellStart"/>
      <w:r w:rsidR="00E73A40">
        <w:t>Juypter</w:t>
      </w:r>
      <w:proofErr w:type="spellEnd"/>
      <w:r w:rsidR="00E73A40">
        <w:t xml:space="preserve"> </w:t>
      </w:r>
      <w:r w:rsidR="00F87801">
        <w:t>notebooks</w:t>
      </w:r>
    </w:p>
    <w:p w14:paraId="31B8FEAE" w14:textId="6DA28FC3" w:rsidR="00562E02" w:rsidRDefault="00562E02" w:rsidP="00562E02">
      <w:pPr>
        <w:pStyle w:val="Bullet"/>
      </w:pPr>
      <w:r>
        <w:t>I</w:t>
      </w:r>
      <w:r w:rsidR="00B21D8E">
        <w:t xml:space="preserve">ntegrated </w:t>
      </w:r>
      <w:r>
        <w:t xml:space="preserve">Terminal Window </w:t>
      </w:r>
      <w:r w:rsidR="00E73A40">
        <w:t>command line options</w:t>
      </w:r>
    </w:p>
    <w:p w14:paraId="78916295" w14:textId="06559C3A" w:rsidR="009D7061" w:rsidRDefault="00562E02" w:rsidP="00562E02">
      <w:pPr>
        <w:pStyle w:val="Bullet"/>
      </w:pPr>
      <w:r>
        <w:t>C</w:t>
      </w:r>
      <w:r w:rsidR="00E73A40">
        <w:t>ustom</w:t>
      </w:r>
      <w:r>
        <w:t>izable</w:t>
      </w:r>
      <w:r w:rsidR="00E73A40">
        <w:t xml:space="preserve"> </w:t>
      </w:r>
      <w:r w:rsidR="00F87801">
        <w:t>keyboard shortcuts</w:t>
      </w:r>
    </w:p>
    <w:p w14:paraId="3AE2E839" w14:textId="14D9D14A" w:rsidR="00441A33" w:rsidRPr="00BD2673" w:rsidRDefault="00441A33" w:rsidP="009D7061">
      <w:pPr>
        <w:pStyle w:val="BodyText"/>
      </w:pPr>
      <w:r>
        <w:t xml:space="preserve">A couple notable </w:t>
      </w:r>
      <w:r w:rsidR="00136F53">
        <w:t>‘</w:t>
      </w:r>
      <w:r>
        <w:t>extensions</w:t>
      </w:r>
      <w:r w:rsidR="00136F53">
        <w:t>’</w:t>
      </w:r>
      <w:r>
        <w:t xml:space="preserve"> include ‘</w:t>
      </w:r>
      <w:proofErr w:type="spellStart"/>
      <w:r>
        <w:t>PostgresSQL</w:t>
      </w:r>
      <w:proofErr w:type="spellEnd"/>
      <w:r>
        <w:t xml:space="preserve">’ from Microsoft, and “SQL Server Schema Compare” from Redgate. We will cover these and more in this </w:t>
      </w:r>
      <w:r w:rsidRPr="00BD2673">
        <w:t xml:space="preserve">book, but it is worth noting that extensions will likely </w:t>
      </w:r>
      <w:r w:rsidR="005E50CE" w:rsidRPr="00BD2673">
        <w:t>catapult ADS</w:t>
      </w:r>
      <w:r w:rsidRPr="00BD2673">
        <w:t xml:space="preserve"> </w:t>
      </w:r>
      <w:r w:rsidR="005E50CE" w:rsidRPr="00BD2673">
        <w:t xml:space="preserve">into the ‘must have’ category for your desktop. </w:t>
      </w:r>
      <w:r w:rsidR="00BD2673" w:rsidRPr="00BD2673">
        <w:t xml:space="preserve">Unlike traditional ‘add-ins’, extensions are developed on the </w:t>
      </w:r>
      <w:r w:rsidR="00136F53">
        <w:t>identical</w:t>
      </w:r>
      <w:r w:rsidR="00BD2673" w:rsidRPr="00BD2673">
        <w:t xml:space="preserve"> platform (Electron shell and Node.js) as ADS itself. This is because ADS and its extensions come from the same mothership: </w:t>
      </w:r>
      <w:r w:rsidR="00136F53">
        <w:t>‘</w:t>
      </w:r>
      <w:r w:rsidR="00BD2673" w:rsidRPr="00BD2673">
        <w:t>VS Code</w:t>
      </w:r>
      <w:r w:rsidR="00136F53">
        <w:t>’</w:t>
      </w:r>
      <w:r w:rsidR="00BD2673" w:rsidRPr="00BD2673">
        <w:t xml:space="preserve">. </w:t>
      </w:r>
      <w:r w:rsidR="00136F53">
        <w:t>Interestingly</w:t>
      </w:r>
      <w:r w:rsidR="00BD2673" w:rsidRPr="00BD2673">
        <w:t xml:space="preserve">, even VS Code shares a similar development </w:t>
      </w:r>
      <w:r w:rsidR="00136F53">
        <w:t>platform</w:t>
      </w:r>
      <w:r w:rsidR="00BD2673">
        <w:t>, and is itself fully extensible</w:t>
      </w:r>
      <w:r w:rsidR="00BD2673">
        <w:rPr>
          <w:rStyle w:val="FootnoteReference"/>
        </w:rPr>
        <w:footnoteReference w:id="4"/>
      </w:r>
      <w:r w:rsidR="00BD2673">
        <w:t>.</w:t>
      </w:r>
    </w:p>
    <w:p w14:paraId="1BEDD9F0" w14:textId="2762854F" w:rsidR="00826DCB" w:rsidRDefault="00826DCB" w:rsidP="00826DCB">
      <w:pPr>
        <w:pStyle w:val="Heading2"/>
      </w:pPr>
      <w:r>
        <w:t>Contribute to ADS</w:t>
      </w:r>
    </w:p>
    <w:p w14:paraId="2637AC81" w14:textId="11D7E015" w:rsidR="00A804FC" w:rsidRDefault="001F0B38" w:rsidP="00A804FC">
      <w:pPr>
        <w:pStyle w:val="BodyText"/>
      </w:pPr>
      <w:r>
        <w:t>Anyone</w:t>
      </w:r>
      <w:r w:rsidR="00200C73">
        <w:t xml:space="preserve"> with enough time</w:t>
      </w:r>
      <w:r w:rsidR="004F329F">
        <w:t>, skill</w:t>
      </w:r>
      <w:r w:rsidR="00200C73">
        <w:t xml:space="preserve"> and determination</w:t>
      </w:r>
      <w:r>
        <w:t xml:space="preserve"> </w:t>
      </w:r>
      <w:r w:rsidR="00200C73">
        <w:t>could</w:t>
      </w:r>
      <w:r>
        <w:t xml:space="preserve"> </w:t>
      </w:r>
      <w:r w:rsidR="00200C73">
        <w:t>develop an official</w:t>
      </w:r>
      <w:r>
        <w:t xml:space="preserve"> </w:t>
      </w:r>
      <w:r w:rsidR="00200C73">
        <w:t xml:space="preserve">‘fix’ or ‘enhancement’ </w:t>
      </w:r>
      <w:r>
        <w:t>to</w:t>
      </w:r>
      <w:r w:rsidR="009D7061">
        <w:t xml:space="preserve"> </w:t>
      </w:r>
      <w:r w:rsidR="00200C73">
        <w:t xml:space="preserve">Azure Data Studio. This </w:t>
      </w:r>
      <w:r w:rsidR="002B589E">
        <w:t>w</w:t>
      </w:r>
      <w:r w:rsidR="00200C73">
        <w:t>ould be done</w:t>
      </w:r>
      <w:r w:rsidR="002B589E">
        <w:t xml:space="preserve"> to either</w:t>
      </w:r>
      <w:r w:rsidR="00200C73">
        <w:t xml:space="preserve"> </w:t>
      </w:r>
      <w:r w:rsidR="00E40CB0">
        <w:t>add</w:t>
      </w:r>
      <w:r w:rsidR="00200C73">
        <w:t xml:space="preserve"> </w:t>
      </w:r>
      <w:r w:rsidR="00E40CB0">
        <w:t>capabilities</w:t>
      </w:r>
      <w:r w:rsidR="00200C73">
        <w:t xml:space="preserve"> used </w:t>
      </w:r>
      <w:r w:rsidR="00200C73" w:rsidRPr="00CE516B">
        <w:rPr>
          <w:rStyle w:val="Emphasis"/>
        </w:rPr>
        <w:t>internal</w:t>
      </w:r>
      <w:r w:rsidR="002B589E" w:rsidRPr="00CE516B">
        <w:rPr>
          <w:rStyle w:val="Emphasis"/>
        </w:rPr>
        <w:t>ly</w:t>
      </w:r>
      <w:r w:rsidR="00200C73">
        <w:t xml:space="preserve"> </w:t>
      </w:r>
      <w:r w:rsidR="000414F9">
        <w:t>for</w:t>
      </w:r>
      <w:r w:rsidR="00200C73">
        <w:t xml:space="preserve"> your </w:t>
      </w:r>
      <w:r w:rsidR="00CE516B">
        <w:t>organization or</w:t>
      </w:r>
      <w:r w:rsidR="00200C73">
        <w:t xml:space="preserve"> developed and submitted to </w:t>
      </w:r>
      <w:r w:rsidR="00200C73">
        <w:lastRenderedPageBreak/>
        <w:t>Microsoft</w:t>
      </w:r>
      <w:r w:rsidR="00E40CB0">
        <w:t xml:space="preserve"> as an official product improvement</w:t>
      </w:r>
      <w:r w:rsidR="00CE516B">
        <w:t xml:space="preserve"> available to </w:t>
      </w:r>
      <w:r w:rsidR="00CE516B" w:rsidRPr="00CE516B">
        <w:rPr>
          <w:rStyle w:val="Emphasis"/>
        </w:rPr>
        <w:t>anyone</w:t>
      </w:r>
      <w:r w:rsidR="004A6542">
        <w:t>.</w:t>
      </w:r>
      <w:r w:rsidR="004F329F">
        <w:t xml:space="preserve"> In the case of ‘internal’ </w:t>
      </w:r>
      <w:r w:rsidR="00CE516B">
        <w:t>use</w:t>
      </w:r>
      <w:r w:rsidR="004F329F">
        <w:t>, the ADS license allows you to</w:t>
      </w:r>
      <w:r w:rsidR="002B589E">
        <w:t xml:space="preserve"> </w:t>
      </w:r>
      <w:r w:rsidR="00CE516B">
        <w:t>change,</w:t>
      </w:r>
      <w:r w:rsidR="004F329F">
        <w:t xml:space="preserve"> distribute and sublicense your custom version of ADS, albeit </w:t>
      </w:r>
      <w:r w:rsidR="004F329F" w:rsidRPr="007C14B2">
        <w:t xml:space="preserve">to a limited audience. </w:t>
      </w:r>
      <w:r w:rsidR="002B589E">
        <w:t>Alternately, t</w:t>
      </w:r>
      <w:r w:rsidR="004F329F" w:rsidRPr="007C14B2">
        <w:t xml:space="preserve">o allow Microsoft to incorporate your </w:t>
      </w:r>
      <w:r w:rsidR="002B589E">
        <w:t>changes</w:t>
      </w:r>
      <w:r w:rsidR="004F329F" w:rsidRPr="007C14B2">
        <w:t xml:space="preserve"> into ADS proper, you</w:t>
      </w:r>
      <w:r w:rsidR="002B589E">
        <w:t xml:space="preserve"> only need to</w:t>
      </w:r>
      <w:r w:rsidR="004F329F" w:rsidRPr="007C14B2">
        <w:t xml:space="preserve"> create a GitHub ‘Pull Request’ on </w:t>
      </w:r>
      <w:r w:rsidR="007C14B2">
        <w:t xml:space="preserve">the official ADS site: </w:t>
      </w:r>
      <w:hyperlink r:id="rId8" w:history="1">
        <w:r w:rsidR="007C14B2" w:rsidRPr="00BC43AC">
          <w:rPr>
            <w:rStyle w:val="Hyperlink"/>
          </w:rPr>
          <w:t>https://github.com/microsoft/azuredatastudio</w:t>
        </w:r>
      </w:hyperlink>
      <w:r w:rsidR="004F329F" w:rsidRPr="007C14B2">
        <w:t xml:space="preserve"> </w:t>
      </w:r>
      <w:r w:rsidR="007C14B2" w:rsidRPr="007C14B2">
        <w:t xml:space="preserve">and </w:t>
      </w:r>
      <w:r w:rsidR="007C14B2">
        <w:t>Microsoft will</w:t>
      </w:r>
      <w:r w:rsidR="002B589E">
        <w:t xml:space="preserve"> </w:t>
      </w:r>
      <w:r w:rsidR="00CE516B">
        <w:t>review</w:t>
      </w:r>
      <w:r w:rsidR="007C14B2">
        <w:t xml:space="preserve"> and potentially incorporate your code submission</w:t>
      </w:r>
      <w:r w:rsidR="002B589E">
        <w:t xml:space="preserve"> into </w:t>
      </w:r>
      <w:r w:rsidR="00CE516B">
        <w:t xml:space="preserve">the next release of </w:t>
      </w:r>
      <w:r w:rsidR="002B589E">
        <w:t>ADS</w:t>
      </w:r>
      <w:r w:rsidR="007C14B2">
        <w:t>.</w:t>
      </w:r>
    </w:p>
    <w:p w14:paraId="16199418" w14:textId="138164C7" w:rsidR="007C14B2" w:rsidRPr="007C14B2" w:rsidRDefault="002B589E" w:rsidP="00A804FC">
      <w:pPr>
        <w:pStyle w:val="BodyText"/>
      </w:pPr>
      <w:r>
        <w:t>Another option, i</w:t>
      </w:r>
      <w:r w:rsidR="007C14B2">
        <w:t xml:space="preserve">n the event you simply discover a bug, or have a suggestion for improvement, </w:t>
      </w:r>
      <w:r w:rsidR="00CE516B">
        <w:t>is to</w:t>
      </w:r>
      <w:r w:rsidR="007C14B2">
        <w:t xml:space="preserve"> use GitHub </w:t>
      </w:r>
      <w:r w:rsidR="00DB6BC9">
        <w:t>to</w:t>
      </w:r>
      <w:r w:rsidR="007C14B2">
        <w:t xml:space="preserve"> create an ‘issue’. </w:t>
      </w:r>
      <w:r w:rsidR="00CE516B">
        <w:t>For those interested in participating in this way</w:t>
      </w:r>
      <w:r w:rsidR="007C14B2">
        <w:t>, Microsoft has a page on the</w:t>
      </w:r>
      <w:r w:rsidR="00CE516B">
        <w:t>ir</w:t>
      </w:r>
      <w:r w:rsidR="007C14B2">
        <w:t xml:space="preserve"> site: </w:t>
      </w:r>
      <w:hyperlink r:id="rId9" w:history="1">
        <w:r w:rsidR="007C14B2">
          <w:rPr>
            <w:rStyle w:val="Hyperlink"/>
          </w:rPr>
          <w:t>https://github.com/microsoft/azuredatastudio/blob/master/CONTRIBUTING.md</w:t>
        </w:r>
      </w:hyperlink>
      <w:r w:rsidR="007C14B2">
        <w:t xml:space="preserve"> providing guidelines for </w:t>
      </w:r>
      <w:r w:rsidR="00DB6BC9">
        <w:t xml:space="preserve">interacting with </w:t>
      </w:r>
      <w:r>
        <w:t>the</w:t>
      </w:r>
      <w:r w:rsidR="00DB6BC9">
        <w:t xml:space="preserve"> ‘Issues’ section on GitHub. </w:t>
      </w:r>
    </w:p>
    <w:p w14:paraId="73C82EA1" w14:textId="1C28C957" w:rsidR="00A804FC" w:rsidRDefault="00A804FC" w:rsidP="00A804FC">
      <w:pPr>
        <w:pStyle w:val="Heading1"/>
      </w:pPr>
      <w:r w:rsidRPr="00A804FC">
        <w:t>The new options provided by “Cross-Platform” computing</w:t>
      </w:r>
    </w:p>
    <w:p w14:paraId="2D404B38" w14:textId="09981114" w:rsidR="00E45E76" w:rsidRDefault="001104A5" w:rsidP="00A804FC">
      <w:pPr>
        <w:pStyle w:val="BodyText"/>
      </w:pPr>
      <w:r>
        <w:t xml:space="preserve">The see-saw battle for computer and software dominance between Microsoft and Apple, </w:t>
      </w:r>
      <w:r w:rsidR="00282CC1">
        <w:t xml:space="preserve">and by extension </w:t>
      </w:r>
      <w:r>
        <w:t xml:space="preserve">between Windows and macOS, while still on-going, will perhaps </w:t>
      </w:r>
      <w:r w:rsidR="00282CC1">
        <w:t xml:space="preserve">end in a </w:t>
      </w:r>
      <w:r>
        <w:t>whimper, not a bang.</w:t>
      </w:r>
      <w:r w:rsidR="00282CC1">
        <w:t xml:space="preserve"> This is because these behemoths, and the growing ‘platform agnostic’ cloud computing options</w:t>
      </w:r>
      <w:r>
        <w:t xml:space="preserve"> </w:t>
      </w:r>
      <w:r w:rsidR="00282CC1">
        <w:t>are making</w:t>
      </w:r>
      <w:r w:rsidR="00700A3F">
        <w:t xml:space="preserve"> the</w:t>
      </w:r>
      <w:r w:rsidR="004F3D5D">
        <w:t xml:space="preserve"> reminiscent</w:t>
      </w:r>
      <w:r w:rsidR="00282CC1">
        <w:t xml:space="preserve"> </w:t>
      </w:r>
      <w:r w:rsidR="00700A3F">
        <w:t>“</w:t>
      </w:r>
      <w:r w:rsidR="00700A3F" w:rsidRPr="00700A3F">
        <w:rPr>
          <w:rStyle w:val="QuoteChar"/>
        </w:rPr>
        <w:t>I’m a PC, I’m a Mac</w:t>
      </w:r>
      <w:r w:rsidR="00700A3F">
        <w:t>”</w:t>
      </w:r>
      <w:r w:rsidR="00282CC1">
        <w:t xml:space="preserve"> choice less relevant.</w:t>
      </w:r>
      <w:r w:rsidR="00E45E76">
        <w:t xml:space="preserve"> </w:t>
      </w:r>
      <w:r>
        <w:t xml:space="preserve">Add to </w:t>
      </w:r>
      <w:r w:rsidR="00282CC1">
        <w:t>this</w:t>
      </w:r>
      <w:r>
        <w:t xml:space="preserve"> the increasing popularity of Linux, </w:t>
      </w:r>
      <w:r w:rsidR="004642A6">
        <w:t>which is also free and open source (anyone see a pattern?)</w:t>
      </w:r>
      <w:r>
        <w:t xml:space="preserve"> </w:t>
      </w:r>
      <w:r w:rsidR="004642A6">
        <w:t xml:space="preserve">and you have </w:t>
      </w:r>
      <w:r w:rsidR="00A90EB3">
        <w:t>several</w:t>
      </w:r>
      <w:r w:rsidR="00282CC1">
        <w:t xml:space="preserve"> </w:t>
      </w:r>
      <w:r w:rsidR="004F3D5D">
        <w:t xml:space="preserve">platform </w:t>
      </w:r>
      <w:r w:rsidR="00282CC1">
        <w:t>option</w:t>
      </w:r>
      <w:r w:rsidR="004F3D5D">
        <w:t>s</w:t>
      </w:r>
      <w:r w:rsidR="00282CC1">
        <w:t xml:space="preserve"> for running </w:t>
      </w:r>
      <w:r w:rsidR="004642A6">
        <w:t>Azure Data Studio.</w:t>
      </w:r>
    </w:p>
    <w:p w14:paraId="69874917" w14:textId="166B2B6B" w:rsidR="00E45E76" w:rsidRDefault="00E45E76" w:rsidP="00E45E76">
      <w:pPr>
        <w:pStyle w:val="Heading2"/>
      </w:pPr>
      <w:r>
        <w:t>What about the Database</w:t>
      </w:r>
      <w:r w:rsidR="004F3D5D">
        <w:t xml:space="preserve"> ‘Platform</w:t>
      </w:r>
      <w:proofErr w:type="gramStart"/>
      <w:r w:rsidR="004F3D5D">
        <w:t>’</w:t>
      </w:r>
      <w:proofErr w:type="gramEnd"/>
    </w:p>
    <w:p w14:paraId="0838176C" w14:textId="25621A5F" w:rsidR="004642A6" w:rsidRDefault="005F29B0" w:rsidP="00A804FC">
      <w:pPr>
        <w:pStyle w:val="BodyText"/>
      </w:pPr>
      <w:r>
        <w:t>When</w:t>
      </w:r>
      <w:r w:rsidR="00E45E76">
        <w:t xml:space="preserve"> you are using ADS, there is a great likelihood that </w:t>
      </w:r>
      <w:r w:rsidR="004F3D5D">
        <w:t>you are querying, developing, managing, or analyzing the contents of one</w:t>
      </w:r>
      <w:r w:rsidR="00E45E76">
        <w:t xml:space="preserve"> or more databases.</w:t>
      </w:r>
      <w:r>
        <w:t xml:space="preserve"> Here as well you have many options for where your databases </w:t>
      </w:r>
      <w:r w:rsidR="00F80CE8">
        <w:t>can</w:t>
      </w:r>
      <w:r>
        <w:t xml:space="preserve"> reside. Despite </w:t>
      </w:r>
      <w:r w:rsidR="00D22240">
        <w:t>a common misconception</w:t>
      </w:r>
      <w:r w:rsidR="00132BEF">
        <w:t xml:space="preserve"> (</w:t>
      </w:r>
      <w:r w:rsidR="00D22240">
        <w:t xml:space="preserve">probably due to </w:t>
      </w:r>
      <w:r>
        <w:t xml:space="preserve">having ‘Azure’ in </w:t>
      </w:r>
      <w:r w:rsidR="00193BBF">
        <w:t>its</w:t>
      </w:r>
      <w:r>
        <w:t xml:space="preserve"> name</w:t>
      </w:r>
      <w:r w:rsidR="00132BEF">
        <w:t>),</w:t>
      </w:r>
      <w:r>
        <w:t xml:space="preserve"> Azure Data Studio </w:t>
      </w:r>
      <w:r w:rsidR="00EB240E" w:rsidRPr="00132BEF">
        <w:t xml:space="preserve">provides </w:t>
      </w:r>
      <w:r w:rsidR="00193BBF" w:rsidRPr="00132BEF">
        <w:t>full</w:t>
      </w:r>
      <w:r w:rsidR="00EB240E" w:rsidRPr="00132BEF">
        <w:t xml:space="preserve"> connectivity</w:t>
      </w:r>
      <w:r w:rsidR="00EB240E">
        <w:t xml:space="preserve"> to</w:t>
      </w:r>
      <w:r w:rsidR="00193BBF">
        <w:t xml:space="preserve"> </w:t>
      </w:r>
      <w:r w:rsidR="00132BEF">
        <w:t>both cloud and</w:t>
      </w:r>
      <w:r>
        <w:t xml:space="preserve"> on-premise </w:t>
      </w:r>
      <w:r w:rsidR="00723744">
        <w:t>D</w:t>
      </w:r>
      <w:r w:rsidR="00EB240E">
        <w:t>atabase</w:t>
      </w:r>
      <w:r w:rsidR="00723744">
        <w:t xml:space="preserve"> Systems</w:t>
      </w:r>
      <w:r w:rsidR="00193BBF">
        <w:t>.</w:t>
      </w:r>
    </w:p>
    <w:p w14:paraId="7662DE06" w14:textId="68294F81" w:rsidR="00723744" w:rsidRDefault="004642A6" w:rsidP="00A804FC">
      <w:pPr>
        <w:pStyle w:val="BodyText"/>
      </w:pPr>
      <w:r>
        <w:lastRenderedPageBreak/>
        <w:t xml:space="preserve">But your </w:t>
      </w:r>
      <w:r w:rsidR="00723744">
        <w:t xml:space="preserve">database </w:t>
      </w:r>
      <w:r>
        <w:t xml:space="preserve">choices do not stop there. </w:t>
      </w:r>
      <w:r w:rsidR="00723744">
        <w:t xml:space="preserve">If we </w:t>
      </w:r>
      <w:r w:rsidR="00A24E46">
        <w:t>just consider</w:t>
      </w:r>
      <w:r w:rsidR="00723744">
        <w:t xml:space="preserve"> SQL Server </w:t>
      </w:r>
      <w:r w:rsidR="00516F61">
        <w:t xml:space="preserve">for now </w:t>
      </w:r>
      <w:r w:rsidR="00723744">
        <w:t>(</w:t>
      </w:r>
      <w:r w:rsidR="00A24E46">
        <w:t>only</w:t>
      </w:r>
      <w:r w:rsidR="00723744">
        <w:t xml:space="preserve"> one ADS supported databases), we have </w:t>
      </w:r>
      <w:r w:rsidR="00516F61">
        <w:t>many platform</w:t>
      </w:r>
      <w:r w:rsidR="00D31268">
        <w:t xml:space="preserve"> options</w:t>
      </w:r>
      <w:r w:rsidR="00516F61">
        <w:t xml:space="preserve"> including</w:t>
      </w:r>
      <w:r w:rsidR="00D31268">
        <w:t>:</w:t>
      </w:r>
    </w:p>
    <w:p w14:paraId="17DB6C7F" w14:textId="7D5E3A0B" w:rsidR="00D31268" w:rsidRDefault="00D31268" w:rsidP="00225719">
      <w:pPr>
        <w:pStyle w:val="Bullet"/>
      </w:pPr>
      <w:r>
        <w:t>Windows</w:t>
      </w:r>
    </w:p>
    <w:p w14:paraId="6FB1C90C" w14:textId="22E5A46B" w:rsidR="00D31268" w:rsidRDefault="00D31268" w:rsidP="00225719">
      <w:pPr>
        <w:pStyle w:val="Bullet"/>
      </w:pPr>
      <w:r>
        <w:t>Linux</w:t>
      </w:r>
    </w:p>
    <w:p w14:paraId="5EE1706A" w14:textId="13DBEE85" w:rsidR="00D31268" w:rsidRDefault="00D31268" w:rsidP="00225719">
      <w:pPr>
        <w:pStyle w:val="Bullet"/>
      </w:pPr>
      <w:r>
        <w:t>Docker Containers (for Windows, Linux and macOS)</w:t>
      </w:r>
    </w:p>
    <w:p w14:paraId="1B8796D2" w14:textId="3C1D4619" w:rsidR="00D31268" w:rsidRDefault="00225719" w:rsidP="00225719">
      <w:pPr>
        <w:pStyle w:val="Bullet"/>
      </w:pPr>
      <w:r>
        <w:t>Azure</w:t>
      </w:r>
      <w:r w:rsidR="00516F61">
        <w:t xml:space="preserve"> Cloud</w:t>
      </w:r>
    </w:p>
    <w:p w14:paraId="63DAC07A" w14:textId="022CE666" w:rsidR="00225719" w:rsidRDefault="00225719" w:rsidP="00225719">
      <w:pPr>
        <w:pStyle w:val="Bullet"/>
      </w:pPr>
      <w:r>
        <w:t>AWS</w:t>
      </w:r>
      <w:r w:rsidR="00516F61">
        <w:t xml:space="preserve"> Cloud</w:t>
      </w:r>
    </w:p>
    <w:p w14:paraId="0E0625A1" w14:textId="3A4BB349" w:rsidR="00225719" w:rsidRDefault="00225719" w:rsidP="00225719">
      <w:pPr>
        <w:pStyle w:val="Bullet"/>
      </w:pPr>
      <w:r>
        <w:t>Google Cloud</w:t>
      </w:r>
    </w:p>
    <w:p w14:paraId="63C0D317" w14:textId="1134F192" w:rsidR="00A804FC" w:rsidRDefault="00516F61" w:rsidP="00A804FC">
      <w:pPr>
        <w:pStyle w:val="BodyText"/>
      </w:pPr>
      <w:r>
        <w:t xml:space="preserve">While </w:t>
      </w:r>
      <w:r w:rsidR="00F80CE8">
        <w:t>not</w:t>
      </w:r>
      <w:r>
        <w:t xml:space="preserve"> a comprehensive list of platform options, </w:t>
      </w:r>
      <w:proofErr w:type="gramStart"/>
      <w:r w:rsidR="000104B4">
        <w:t>it is</w:t>
      </w:r>
      <w:r>
        <w:t xml:space="preserve"> clear that</w:t>
      </w:r>
      <w:r w:rsidR="00F80CE8">
        <w:t xml:space="preserve"> ‘</w:t>
      </w:r>
      <w:r>
        <w:t>SQL Server</w:t>
      </w:r>
      <w:r w:rsidR="00F80CE8">
        <w:t>’</w:t>
      </w:r>
      <w:proofErr w:type="gramEnd"/>
      <w:r>
        <w:t xml:space="preserve"> is no longer just a ‘Windows’ product. But read on because ADS</w:t>
      </w:r>
      <w:r w:rsidR="00A24E46">
        <w:t xml:space="preserve"> </w:t>
      </w:r>
      <w:r w:rsidR="006B3FD6">
        <w:t>is designed for</w:t>
      </w:r>
      <w:r w:rsidR="00A24E46">
        <w:t xml:space="preserve"> </w:t>
      </w:r>
      <w:r w:rsidR="00A24E46" w:rsidRPr="00F80CE8">
        <w:rPr>
          <w:rStyle w:val="Emphasis"/>
        </w:rPr>
        <w:t>more</w:t>
      </w:r>
      <w:r w:rsidR="00A24E46">
        <w:t xml:space="preserve"> than</w:t>
      </w:r>
      <w:r>
        <w:t xml:space="preserve"> just Microsoft’s flag ship </w:t>
      </w:r>
      <w:r w:rsidR="00A24E46">
        <w:t>‘</w:t>
      </w:r>
      <w:r>
        <w:t>SQL Server</w:t>
      </w:r>
      <w:r w:rsidR="00A24E46">
        <w:t>’</w:t>
      </w:r>
      <w:r>
        <w:t xml:space="preserve"> database.</w:t>
      </w:r>
    </w:p>
    <w:p w14:paraId="4ABD342D" w14:textId="17BF4E76" w:rsidR="00A804FC" w:rsidRDefault="00A804FC" w:rsidP="00A804FC">
      <w:pPr>
        <w:pStyle w:val="Heading1"/>
      </w:pPr>
      <w:r w:rsidRPr="00A804FC">
        <w:t>What “Multi-Database” means for your SQL experience</w:t>
      </w:r>
    </w:p>
    <w:p w14:paraId="59C40042" w14:textId="664CEF5E" w:rsidR="00723744" w:rsidRDefault="00723744" w:rsidP="00723744">
      <w:pPr>
        <w:pStyle w:val="BodyText"/>
      </w:pPr>
      <w:r>
        <w:t xml:space="preserve">Not content to simply be cross-platform, ADS is designed to connect beyond SQL Server. At the time of this writing, ADS directly </w:t>
      </w:r>
      <w:proofErr w:type="gramStart"/>
      <w:r>
        <w:t>supports</w:t>
      </w:r>
      <w:proofErr w:type="gramEnd"/>
      <w:r>
        <w:t xml:space="preserve"> ‘SQL Server’ and ‘PostgreSQL’</w:t>
      </w:r>
      <w:r>
        <w:rPr>
          <w:rStyle w:val="FootnoteReference"/>
        </w:rPr>
        <w:footnoteReference w:id="5"/>
      </w:r>
      <w:r>
        <w:t xml:space="preserve"> as </w:t>
      </w:r>
      <w:r w:rsidRPr="000104B4">
        <w:rPr>
          <w:rStyle w:val="Emphasis"/>
        </w:rPr>
        <w:t>first class</w:t>
      </w:r>
      <w:r>
        <w:t xml:space="preserve"> citizens. This is the case whether </w:t>
      </w:r>
      <w:r w:rsidR="00A24E46">
        <w:t>your target</w:t>
      </w:r>
      <w:r>
        <w:t xml:space="preserve"> Database System is on-premise</w:t>
      </w:r>
      <w:r w:rsidR="005B170A">
        <w:t xml:space="preserve">, </w:t>
      </w:r>
      <w:r>
        <w:t>in the cloud</w:t>
      </w:r>
      <w:r w:rsidR="005B170A">
        <w:t>, in a container, or on bare metal.</w:t>
      </w:r>
      <w:r>
        <w:t xml:space="preserve"> Soon (most likely by the time you read this), two </w:t>
      </w:r>
      <w:r w:rsidR="00A24E46">
        <w:t>additional</w:t>
      </w:r>
      <w:r>
        <w:t xml:space="preserve"> Databases </w:t>
      </w:r>
      <w:r w:rsidR="00A24E46">
        <w:t>should</w:t>
      </w:r>
      <w:r>
        <w:t xml:space="preserve"> be added to this list</w:t>
      </w:r>
      <w:r w:rsidR="00A24E46">
        <w:t>:</w:t>
      </w:r>
      <w:r>
        <w:t xml:space="preserve"> ‘MySQL’, and ‘MariaDB’.</w:t>
      </w:r>
    </w:p>
    <w:p w14:paraId="211CEF3C" w14:textId="600E7B3C" w:rsidR="005B170A" w:rsidRDefault="00723744" w:rsidP="00723744">
      <w:pPr>
        <w:pStyle w:val="BodyText"/>
      </w:pPr>
      <w:r>
        <w:t>But there is more to th</w:t>
      </w:r>
      <w:r w:rsidR="00A24E46">
        <w:t>e Multi-Database</w:t>
      </w:r>
      <w:r>
        <w:t xml:space="preserve"> story due to language (kernel) options </w:t>
      </w:r>
      <w:r w:rsidR="005B170A">
        <w:t xml:space="preserve">that are </w:t>
      </w:r>
      <w:r>
        <w:t>baked into ADS, such as PowerShell</w:t>
      </w:r>
      <w:r w:rsidR="00D5526A">
        <w:t>,</w:t>
      </w:r>
      <w:r w:rsidR="00A24E46">
        <w:t xml:space="preserve"> </w:t>
      </w:r>
      <w:r>
        <w:t>Python</w:t>
      </w:r>
      <w:r w:rsidR="00D5526A">
        <w:t xml:space="preserve"> and Spark</w:t>
      </w:r>
      <w:r w:rsidR="00A24E46">
        <w:t>.</w:t>
      </w:r>
      <w:r w:rsidR="00D5526A">
        <w:t xml:space="preserve"> In short, ADS can be used </w:t>
      </w:r>
      <w:r w:rsidR="00645C0B">
        <w:t>for</w:t>
      </w:r>
      <w:r w:rsidR="00D5526A">
        <w:t xml:space="preserve"> </w:t>
      </w:r>
      <w:r w:rsidR="00D5526A" w:rsidRPr="00D5526A">
        <w:rPr>
          <w:rStyle w:val="Emphasis"/>
        </w:rPr>
        <w:t>any</w:t>
      </w:r>
      <w:r w:rsidR="00D5526A">
        <w:t xml:space="preserve"> database that </w:t>
      </w:r>
      <w:r w:rsidR="005B170A">
        <w:t>is within reach of</w:t>
      </w:r>
      <w:r w:rsidR="00D5526A">
        <w:t xml:space="preserve"> </w:t>
      </w:r>
      <w:r w:rsidR="001C4131">
        <w:t>these</w:t>
      </w:r>
      <w:r w:rsidR="00D5526A">
        <w:t xml:space="preserve"> supported languages. </w:t>
      </w:r>
    </w:p>
    <w:p w14:paraId="47347C55" w14:textId="2AAF5C46" w:rsidR="00D04D4E" w:rsidRDefault="005B170A" w:rsidP="00723744">
      <w:pPr>
        <w:pStyle w:val="BodyText"/>
      </w:pPr>
      <w:r>
        <w:t>Technically</w:t>
      </w:r>
      <w:r w:rsidR="00D5526A">
        <w:t xml:space="preserve"> considered </w:t>
      </w:r>
      <w:r w:rsidR="00D5526A" w:rsidRPr="000104B4">
        <w:rPr>
          <w:rStyle w:val="Emphasis"/>
        </w:rPr>
        <w:t>second class</w:t>
      </w:r>
      <w:r w:rsidR="00D5526A">
        <w:t xml:space="preserve"> database connections</w:t>
      </w:r>
      <w:r w:rsidR="000104B4">
        <w:t xml:space="preserve"> (</w:t>
      </w:r>
      <w:r>
        <w:t>due to the intermediating host language</w:t>
      </w:r>
      <w:r w:rsidR="000104B4">
        <w:t>)</w:t>
      </w:r>
      <w:r w:rsidR="00D5526A">
        <w:t xml:space="preserve">, but </w:t>
      </w:r>
      <w:r>
        <w:t xml:space="preserve">perhaps also </w:t>
      </w:r>
      <w:r w:rsidR="00D5526A">
        <w:t xml:space="preserve">strengthened </w:t>
      </w:r>
      <w:r>
        <w:t>for the same reason</w:t>
      </w:r>
      <w:r w:rsidR="00D5526A">
        <w:t>.</w:t>
      </w:r>
      <w:r w:rsidR="001C4131">
        <w:t xml:space="preserve"> For example, </w:t>
      </w:r>
      <w:r w:rsidR="000104B4">
        <w:t>let us</w:t>
      </w:r>
      <w:r w:rsidR="001C4131">
        <w:t xml:space="preserve"> say you would like to connect to the cloud based ‘snowflake’ </w:t>
      </w:r>
      <w:r w:rsidR="001C4131">
        <w:lastRenderedPageBreak/>
        <w:t>database while using ADS.</w:t>
      </w:r>
      <w:r w:rsidR="0005330F">
        <w:t xml:space="preserve"> A good language choice for this would be Python since (a) it is a directly supported ADS language, and (b) it has native</w:t>
      </w:r>
      <w:r w:rsidR="001C4131">
        <w:t xml:space="preserve"> ‘snowflake’ connector</w:t>
      </w:r>
      <w:r w:rsidR="0005330F">
        <w:t xml:space="preserve">. </w:t>
      </w:r>
      <w:r w:rsidR="00645C0B">
        <w:t xml:space="preserve">When </w:t>
      </w:r>
      <w:r w:rsidR="0005330F">
        <w:t>using Python in ADS,</w:t>
      </w:r>
      <w:r w:rsidR="001C4131">
        <w:t xml:space="preserve"> you </w:t>
      </w:r>
      <w:r w:rsidR="0005330F">
        <w:t>can</w:t>
      </w:r>
      <w:r w:rsidR="001C4131">
        <w:t xml:space="preserve"> invoke scripts from the Terminal Window, or </w:t>
      </w:r>
      <w:r w:rsidR="00645C0B">
        <w:t>within</w:t>
      </w:r>
      <w:r w:rsidR="001C4131">
        <w:t xml:space="preserve"> a </w:t>
      </w:r>
      <w:proofErr w:type="spellStart"/>
      <w:r w:rsidR="0005330F">
        <w:t>Juypter</w:t>
      </w:r>
      <w:proofErr w:type="spellEnd"/>
      <w:r w:rsidR="001C4131">
        <w:t xml:space="preserve"> notebook. In either case, you now </w:t>
      </w:r>
      <w:r w:rsidR="00645C0B">
        <w:t xml:space="preserve">can </w:t>
      </w:r>
      <w:r w:rsidR="001C4131">
        <w:t>use Python language constructs (e.g., variables</w:t>
      </w:r>
      <w:r w:rsidR="00645C0B">
        <w:t>, arrays</w:t>
      </w:r>
      <w:r w:rsidR="001C4131">
        <w:t xml:space="preserve">, loops and branches) to implement </w:t>
      </w:r>
      <w:r w:rsidR="00645C0B">
        <w:t xml:space="preserve">complex </w:t>
      </w:r>
      <w:r w:rsidR="001C4131">
        <w:t>logic</w:t>
      </w:r>
      <w:r w:rsidR="000104B4">
        <w:t xml:space="preserve"> that is</w:t>
      </w:r>
      <w:r w:rsidR="001C4131">
        <w:t xml:space="preserve"> </w:t>
      </w:r>
      <w:r w:rsidR="00645C0B">
        <w:t>ultimately rendered ‘</w:t>
      </w:r>
      <w:proofErr w:type="spellStart"/>
      <w:r w:rsidR="00645C0B">
        <w:t>snowSQL</w:t>
      </w:r>
      <w:proofErr w:type="spellEnd"/>
      <w:r w:rsidR="00645C0B">
        <w:t>’ statements (</w:t>
      </w:r>
      <w:r w:rsidR="001C4131">
        <w:t>snowflake’s SQL dialect</w:t>
      </w:r>
      <w:r w:rsidR="00645C0B">
        <w:t>)</w:t>
      </w:r>
      <w:r w:rsidR="001C4131">
        <w:t>.</w:t>
      </w:r>
    </w:p>
    <w:p w14:paraId="4E0A8B54" w14:textId="77777777" w:rsidR="00D04D4E" w:rsidRDefault="00D04D4E" w:rsidP="00D04D4E">
      <w:pPr>
        <w:pStyle w:val="Heading2"/>
      </w:pPr>
      <w:r>
        <w:t>Summary</w:t>
      </w:r>
    </w:p>
    <w:p w14:paraId="5C8E6B49" w14:textId="32641A3F" w:rsidR="0075023E" w:rsidRDefault="00D04D4E" w:rsidP="00723744">
      <w:pPr>
        <w:pStyle w:val="BodyText"/>
      </w:pPr>
      <w:r>
        <w:t>When asked</w:t>
      </w:r>
      <w:r w:rsidR="00262710">
        <w:t xml:space="preserve"> of</w:t>
      </w:r>
      <w:r w:rsidR="008301E7">
        <w:t xml:space="preserve"> Microsoft and</w:t>
      </w:r>
      <w:r w:rsidR="00262710">
        <w:t xml:space="preserve"> early adopters</w:t>
      </w:r>
      <w:r>
        <w:t xml:space="preserve"> if Azure Data Studio is a </w:t>
      </w:r>
      <w:r w:rsidRPr="00262710">
        <w:rPr>
          <w:rStyle w:val="Emphasis"/>
        </w:rPr>
        <w:t>replacement</w:t>
      </w:r>
      <w:r>
        <w:t xml:space="preserve"> for SQL Server Management Studio (SSMS), the most common responses are “not yet</w:t>
      </w:r>
      <w:r w:rsidR="00FA755B">
        <w:t xml:space="preserve"> if you are a </w:t>
      </w:r>
      <w:r w:rsidR="00262710">
        <w:t>Data Base Administrator</w:t>
      </w:r>
      <w:r>
        <w:t>”, or “</w:t>
      </w:r>
      <w:r w:rsidR="00FA755B">
        <w:t xml:space="preserve">yes </w:t>
      </w:r>
      <w:r>
        <w:t xml:space="preserve">if you are primarily a SQL </w:t>
      </w:r>
      <w:r w:rsidR="00FA755B">
        <w:t>Developer</w:t>
      </w:r>
      <w:r>
        <w:t>”. However,</w:t>
      </w:r>
      <w:r w:rsidR="00FA755B">
        <w:t xml:space="preserve"> I think</w:t>
      </w:r>
      <w:r>
        <w:t xml:space="preserve"> </w:t>
      </w:r>
      <w:r w:rsidR="00FA755B">
        <w:t>these replies</w:t>
      </w:r>
      <w:r>
        <w:t xml:space="preserve"> </w:t>
      </w:r>
      <w:r w:rsidR="00262710">
        <w:t>are</w:t>
      </w:r>
      <w:r w:rsidR="0075023E">
        <w:t xml:space="preserve"> a bit</w:t>
      </w:r>
      <w:r w:rsidR="00262710">
        <w:t xml:space="preserve"> </w:t>
      </w:r>
      <w:r w:rsidR="002023C9">
        <w:t>short sighted since</w:t>
      </w:r>
      <w:r>
        <w:t xml:space="preserve"> ADS </w:t>
      </w:r>
      <w:r w:rsidR="00262710">
        <w:t xml:space="preserve">is much </w:t>
      </w:r>
      <w:r w:rsidR="002023C9">
        <w:t>broader in scope</w:t>
      </w:r>
      <w:r w:rsidR="00262710">
        <w:t xml:space="preserve"> than</w:t>
      </w:r>
      <w:r w:rsidR="008301E7">
        <w:t xml:space="preserve"> SSMS (</w:t>
      </w:r>
      <w:r w:rsidR="00262710">
        <w:t>a</w:t>
      </w:r>
      <w:r w:rsidR="008301E7">
        <w:t xml:space="preserve"> Windows only</w:t>
      </w:r>
      <w:r w:rsidR="00262710">
        <w:t xml:space="preserve"> </w:t>
      </w:r>
      <w:r w:rsidR="0075023E">
        <w:t xml:space="preserve">management </w:t>
      </w:r>
      <w:r w:rsidR="008301E7">
        <w:t>application</w:t>
      </w:r>
      <w:r w:rsidR="0075023E">
        <w:t xml:space="preserve"> for SQL Server</w:t>
      </w:r>
      <w:r w:rsidR="008301E7">
        <w:t>)</w:t>
      </w:r>
      <w:r w:rsidR="0075023E">
        <w:t>.</w:t>
      </w:r>
      <w:r w:rsidR="00262710">
        <w:t xml:space="preserve"> </w:t>
      </w:r>
      <w:r w:rsidR="0075023E">
        <w:t xml:space="preserve">As </w:t>
      </w:r>
      <w:r w:rsidR="008301E7">
        <w:rPr>
          <w:rStyle w:val="Emphasis"/>
        </w:rPr>
        <w:t>startling</w:t>
      </w:r>
      <w:r w:rsidR="0075023E">
        <w:t xml:space="preserve"> as it may sound, A</w:t>
      </w:r>
      <w:r w:rsidR="008301E7">
        <w:t>zure Data Studio</w:t>
      </w:r>
      <w:r w:rsidR="0075023E">
        <w:t xml:space="preserve"> </w:t>
      </w:r>
      <w:r w:rsidR="008301E7">
        <w:t>at its core is mostly</w:t>
      </w:r>
      <w:r w:rsidR="0075023E">
        <w:t xml:space="preserve"> database, platform, and language agnostic. While </w:t>
      </w:r>
      <w:r w:rsidR="002023C9">
        <w:t>it is</w:t>
      </w:r>
      <w:r w:rsidR="0075023E">
        <w:t xml:space="preserve"> true that </w:t>
      </w:r>
      <w:r w:rsidR="00424CE2">
        <w:t>‘</w:t>
      </w:r>
      <w:r w:rsidR="0075023E">
        <w:t>SQL Server</w:t>
      </w:r>
      <w:r w:rsidR="00424CE2">
        <w:t>’</w:t>
      </w:r>
      <w:r w:rsidR="0075023E">
        <w:t xml:space="preserve"> was the first ADS supported database, </w:t>
      </w:r>
      <w:r w:rsidR="00424CE2">
        <w:t xml:space="preserve">Microsoft quickly moved on to support third-party databases, </w:t>
      </w:r>
      <w:r w:rsidR="008301E7">
        <w:t xml:space="preserve">despite the </w:t>
      </w:r>
      <w:proofErr w:type="gramStart"/>
      <w:r w:rsidR="008301E7">
        <w:t>aforementioned</w:t>
      </w:r>
      <w:r w:rsidR="00424CE2">
        <w:t xml:space="preserve"> SSMS</w:t>
      </w:r>
      <w:proofErr w:type="gramEnd"/>
      <w:r w:rsidR="00424CE2">
        <w:t xml:space="preserve"> functionality gaps</w:t>
      </w:r>
      <w:r w:rsidR="008301E7">
        <w:t xml:space="preserve"> for DBAs</w:t>
      </w:r>
      <w:r w:rsidR="00424CE2">
        <w:t>.</w:t>
      </w:r>
    </w:p>
    <w:p w14:paraId="2C474569" w14:textId="79726F64" w:rsidR="00560424" w:rsidRDefault="00D464C5" w:rsidP="003B51A5">
      <w:pPr>
        <w:pStyle w:val="BodyText"/>
      </w:pPr>
      <w:r>
        <w:t xml:space="preserve">The bigger picture however is based on the very architecture of ADS, which puts the ‘user community’ in the driver’s seat, whether creating simple enhancements, or developing highly functional extensions and placing </w:t>
      </w:r>
      <w:r w:rsidR="00AF10AD">
        <w:t>them in the</w:t>
      </w:r>
      <w:r>
        <w:t xml:space="preserve"> integrated ‘Extensions Marketplace’. </w:t>
      </w:r>
      <w:r w:rsidR="008D2B55">
        <w:t xml:space="preserve">Azure Data Studio </w:t>
      </w:r>
      <w:r w:rsidR="00D04D4E">
        <w:t xml:space="preserve">is </w:t>
      </w:r>
      <w:r w:rsidR="00FA755B">
        <w:t>truly a new</w:t>
      </w:r>
      <w:r w:rsidR="00262710">
        <w:t xml:space="preserve"> and open</w:t>
      </w:r>
      <w:r w:rsidR="00FA755B">
        <w:t xml:space="preserve"> breed</w:t>
      </w:r>
      <w:r w:rsidR="00262710">
        <w:t xml:space="preserve"> of software</w:t>
      </w:r>
      <w:r w:rsidR="00FA755B">
        <w:t xml:space="preserve">, </w:t>
      </w:r>
      <w:r w:rsidR="00421BE1">
        <w:t>which</w:t>
      </w:r>
      <w:r w:rsidR="00FA755B">
        <w:t xml:space="preserve"> </w:t>
      </w:r>
      <w:r w:rsidR="008D2B55">
        <w:t>can</w:t>
      </w:r>
      <w:r w:rsidR="00262710">
        <w:t xml:space="preserve"> certainly</w:t>
      </w:r>
      <w:r w:rsidR="00421BE1">
        <w:t xml:space="preserve"> complement, </w:t>
      </w:r>
      <w:r w:rsidR="008D2B55">
        <w:t xml:space="preserve">if not eventually </w:t>
      </w:r>
      <w:r w:rsidR="00FA755B" w:rsidRPr="00262710">
        <w:t>replace</w:t>
      </w:r>
      <w:r w:rsidR="00FA755B" w:rsidRPr="00262710">
        <w:rPr>
          <w:rStyle w:val="Emphasis"/>
        </w:rPr>
        <w:t xml:space="preserve"> </w:t>
      </w:r>
      <w:r w:rsidR="008D2B55">
        <w:rPr>
          <w:rStyle w:val="Emphasis"/>
        </w:rPr>
        <w:t>multiple</w:t>
      </w:r>
      <w:r w:rsidR="00FA755B" w:rsidRPr="00262710">
        <w:rPr>
          <w:rStyle w:val="Emphasis"/>
        </w:rPr>
        <w:t xml:space="preserve"> programs</w:t>
      </w:r>
      <w:r w:rsidR="00FA755B">
        <w:t xml:space="preserve"> that </w:t>
      </w:r>
      <w:r w:rsidR="008D2B55">
        <w:t xml:space="preserve">prominently </w:t>
      </w:r>
      <w:r w:rsidR="00FA755B">
        <w:t xml:space="preserve">sit on </w:t>
      </w:r>
      <w:r w:rsidR="00AD2763">
        <w:t>many</w:t>
      </w:r>
      <w:r w:rsidR="002023C9">
        <w:t xml:space="preserve"> of our</w:t>
      </w:r>
      <w:r w:rsidR="00FA755B">
        <w:t xml:space="preserve"> desktop</w:t>
      </w:r>
      <w:r w:rsidR="00AD2763">
        <w:t>s</w:t>
      </w:r>
      <w:r w:rsidR="00FA755B">
        <w:t>.</w:t>
      </w:r>
      <w:r w:rsidR="008D2B55">
        <w:t xml:space="preserve"> </w:t>
      </w:r>
      <w:r>
        <w:t>Even the word ‘</w:t>
      </w:r>
      <w:r w:rsidR="008D2B55">
        <w:t>replace</w:t>
      </w:r>
      <w:r>
        <w:t xml:space="preserve">’ in this context seems insufficient, since </w:t>
      </w:r>
      <w:r w:rsidR="008D2B55">
        <w:t xml:space="preserve">ADS </w:t>
      </w:r>
      <w:r w:rsidR="008D2B55" w:rsidRPr="00AD2763">
        <w:rPr>
          <w:rStyle w:val="Emphasis"/>
        </w:rPr>
        <w:t>integrates</w:t>
      </w:r>
      <w:r w:rsidR="008D2B55">
        <w:t xml:space="preserve"> </w:t>
      </w:r>
      <w:r>
        <w:t>formerly disparate application</w:t>
      </w:r>
      <w:r w:rsidR="00FA55B7">
        <w:t>s</w:t>
      </w:r>
      <w:r>
        <w:t xml:space="preserve"> </w:t>
      </w:r>
      <w:r w:rsidR="00FA55B7">
        <w:t xml:space="preserve">under a </w:t>
      </w:r>
      <w:r w:rsidR="00FC1DB6">
        <w:t>single</w:t>
      </w:r>
      <w:r w:rsidR="00FA55B7">
        <w:t xml:space="preserve"> roof</w:t>
      </w:r>
      <w:r w:rsidR="00AD2763">
        <w:t>. And th</w:t>
      </w:r>
      <w:r w:rsidR="00FA55B7">
        <w:t xml:space="preserve">is is </w:t>
      </w:r>
      <w:r w:rsidR="00AF10AD">
        <w:t xml:space="preserve">precisely </w:t>
      </w:r>
      <w:r w:rsidR="00FA55B7">
        <w:t>where I think things will get interesting</w:t>
      </w:r>
      <w:r w:rsidR="00AF10AD">
        <w:t xml:space="preserve"> for all Data Professionals</w:t>
      </w:r>
      <w:r w:rsidR="00FA55B7">
        <w:t>.</w:t>
      </w:r>
      <w:bookmarkStart w:id="0" w:name="_GoBack"/>
      <w:bookmarkEnd w:id="0"/>
    </w:p>
    <w:sectPr w:rsidR="00560424" w:rsidSect="00625F4B">
      <w:headerReference w:type="even" r:id="rId10"/>
      <w:headerReference w:type="default" r:id="rId11"/>
      <w:footerReference w:type="even" r:id="rId12"/>
      <w:footerReference w:type="default" r:id="rId13"/>
      <w:headerReference w:type="first" r:id="rId14"/>
      <w:footerReference w:type="first" r:id="rId15"/>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40909" w14:textId="77777777" w:rsidR="00A55419" w:rsidRDefault="00A55419" w:rsidP="00BE7597">
      <w:pPr>
        <w:spacing w:after="0" w:line="240" w:lineRule="auto"/>
      </w:pPr>
      <w:r>
        <w:separator/>
      </w:r>
    </w:p>
  </w:endnote>
  <w:endnote w:type="continuationSeparator" w:id="0">
    <w:p w14:paraId="3762AB5D" w14:textId="77777777" w:rsidR="00A55419" w:rsidRDefault="00A55419"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08A51" w14:textId="77777777" w:rsidR="00A55419" w:rsidRDefault="00A55419" w:rsidP="00BE7597">
      <w:pPr>
        <w:spacing w:after="0" w:line="240" w:lineRule="auto"/>
      </w:pPr>
      <w:r>
        <w:separator/>
      </w:r>
    </w:p>
  </w:footnote>
  <w:footnote w:type="continuationSeparator" w:id="0">
    <w:p w14:paraId="6862CB02" w14:textId="77777777" w:rsidR="00A55419" w:rsidRDefault="00A55419" w:rsidP="00BE7597">
      <w:pPr>
        <w:spacing w:after="0" w:line="240" w:lineRule="auto"/>
      </w:pPr>
      <w:r>
        <w:continuationSeparator/>
      </w:r>
    </w:p>
  </w:footnote>
  <w:footnote w:id="1">
    <w:p w14:paraId="6075E7BC" w14:textId="3960BA3F" w:rsidR="007E33BB" w:rsidRDefault="007E33BB">
      <w:pPr>
        <w:pStyle w:val="FootnoteText"/>
      </w:pPr>
      <w:r>
        <w:rPr>
          <w:rStyle w:val="FootnoteReference"/>
        </w:rPr>
        <w:footnoteRef/>
      </w:r>
      <w:r>
        <w:t xml:space="preserve"> </w:t>
      </w:r>
      <w:hyperlink r:id="rId1" w:history="1">
        <w:r>
          <w:rPr>
            <w:rStyle w:val="Hyperlink"/>
          </w:rPr>
          <w:t>https://www.theregister.co.uk/2000/07/31/ms_ballmer_linux_is_communism/</w:t>
        </w:r>
      </w:hyperlink>
    </w:p>
  </w:footnote>
  <w:footnote w:id="2">
    <w:p w14:paraId="374B715E" w14:textId="77777777" w:rsidR="000107D4" w:rsidRDefault="000107D4" w:rsidP="000107D4">
      <w:pPr>
        <w:pStyle w:val="FootnoteText"/>
      </w:pPr>
      <w:r>
        <w:rPr>
          <w:rStyle w:val="FootnoteReference"/>
        </w:rPr>
        <w:footnoteRef/>
      </w:r>
      <w:r>
        <w:t xml:space="preserve"> </w:t>
      </w:r>
      <w:hyperlink r:id="rId2" w:history="1">
        <w:r w:rsidRPr="000C0796">
          <w:rPr>
            <w:color w:val="0000FF"/>
            <w:szCs w:val="22"/>
            <w:u w:val="single"/>
          </w:rPr>
          <w:t>https://www.infoworld.com/article/3253948/who-really-contributes-to-open-source.html</w:t>
        </w:r>
      </w:hyperlink>
    </w:p>
  </w:footnote>
  <w:footnote w:id="3">
    <w:p w14:paraId="12D3FA9A" w14:textId="2F82A569" w:rsidR="00DC6FE4" w:rsidRDefault="00DC6FE4">
      <w:pPr>
        <w:pStyle w:val="FootnoteText"/>
      </w:pPr>
      <w:r>
        <w:rPr>
          <w:rStyle w:val="FootnoteReference"/>
        </w:rPr>
        <w:footnoteRef/>
      </w:r>
      <w:r>
        <w:t xml:space="preserve"> </w:t>
      </w:r>
      <w:hyperlink r:id="rId3" w:history="1">
        <w:r w:rsidRPr="00DC6FE4">
          <w:rPr>
            <w:color w:val="0000FF"/>
            <w:szCs w:val="22"/>
            <w:u w:val="single"/>
          </w:rPr>
          <w:t>https://github.com/microsoft/azuredatastudio/blob/master/LICENSE.txt</w:t>
        </w:r>
      </w:hyperlink>
    </w:p>
  </w:footnote>
  <w:footnote w:id="4">
    <w:p w14:paraId="5CE60861" w14:textId="348D4419" w:rsidR="00BD2673" w:rsidRDefault="00BD2673">
      <w:pPr>
        <w:pStyle w:val="FootnoteText"/>
      </w:pPr>
      <w:r>
        <w:rPr>
          <w:rStyle w:val="FootnoteReference"/>
        </w:rPr>
        <w:footnoteRef/>
      </w:r>
      <w:r>
        <w:t xml:space="preserve"> </w:t>
      </w:r>
      <w:hyperlink r:id="rId4" w:history="1">
        <w:r w:rsidRPr="00BD2673">
          <w:rPr>
            <w:color w:val="0000FF"/>
            <w:szCs w:val="22"/>
            <w:u w:val="single"/>
          </w:rPr>
          <w:t>https://bornsql.ca/blog/introducing-azure-data-studio/</w:t>
        </w:r>
      </w:hyperlink>
    </w:p>
  </w:footnote>
  <w:footnote w:id="5">
    <w:p w14:paraId="404350A7" w14:textId="77777777" w:rsidR="00723744" w:rsidRDefault="00723744" w:rsidP="00723744">
      <w:pPr>
        <w:pStyle w:val="FootnoteText"/>
      </w:pPr>
      <w:r>
        <w:rPr>
          <w:rStyle w:val="FootnoteReference"/>
        </w:rPr>
        <w:footnoteRef/>
      </w:r>
      <w:r>
        <w:t xml:space="preserve"> For PostgreSQL support you first need to add the free PostgreSQL extension from Microsoft, found in the ADS Extensions ‘Marketplace’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4B4"/>
    <w:rsid w:val="000107D4"/>
    <w:rsid w:val="0001261A"/>
    <w:rsid w:val="0002492A"/>
    <w:rsid w:val="000414F9"/>
    <w:rsid w:val="00044A2D"/>
    <w:rsid w:val="0005330F"/>
    <w:rsid w:val="0007782F"/>
    <w:rsid w:val="00084BBA"/>
    <w:rsid w:val="00086F97"/>
    <w:rsid w:val="000A55AD"/>
    <w:rsid w:val="000C0796"/>
    <w:rsid w:val="000C3DB3"/>
    <w:rsid w:val="000D32AA"/>
    <w:rsid w:val="000D4D4E"/>
    <w:rsid w:val="000E0C7E"/>
    <w:rsid w:val="000F4537"/>
    <w:rsid w:val="001104A5"/>
    <w:rsid w:val="0011410E"/>
    <w:rsid w:val="00130280"/>
    <w:rsid w:val="00132BEF"/>
    <w:rsid w:val="00136F53"/>
    <w:rsid w:val="00146262"/>
    <w:rsid w:val="001464D9"/>
    <w:rsid w:val="00147426"/>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3C9"/>
    <w:rsid w:val="00202A94"/>
    <w:rsid w:val="00203640"/>
    <w:rsid w:val="00203B50"/>
    <w:rsid w:val="002066B3"/>
    <w:rsid w:val="00206949"/>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79CD"/>
    <w:rsid w:val="00325B79"/>
    <w:rsid w:val="00325F8B"/>
    <w:rsid w:val="003342EE"/>
    <w:rsid w:val="00341D88"/>
    <w:rsid w:val="00363D62"/>
    <w:rsid w:val="003677DC"/>
    <w:rsid w:val="00374034"/>
    <w:rsid w:val="00377C24"/>
    <w:rsid w:val="003831F7"/>
    <w:rsid w:val="00384E94"/>
    <w:rsid w:val="003B51A5"/>
    <w:rsid w:val="003C2082"/>
    <w:rsid w:val="003D0126"/>
    <w:rsid w:val="003D751D"/>
    <w:rsid w:val="003F1A78"/>
    <w:rsid w:val="003F40AF"/>
    <w:rsid w:val="003F4190"/>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006FA"/>
    <w:rsid w:val="00510785"/>
    <w:rsid w:val="00512961"/>
    <w:rsid w:val="00516F61"/>
    <w:rsid w:val="0052597D"/>
    <w:rsid w:val="0053181A"/>
    <w:rsid w:val="0054311B"/>
    <w:rsid w:val="00545F53"/>
    <w:rsid w:val="005460A7"/>
    <w:rsid w:val="00552516"/>
    <w:rsid w:val="005569DD"/>
    <w:rsid w:val="00557621"/>
    <w:rsid w:val="00557AB8"/>
    <w:rsid w:val="00560422"/>
    <w:rsid w:val="00560424"/>
    <w:rsid w:val="00562E02"/>
    <w:rsid w:val="00565525"/>
    <w:rsid w:val="00591947"/>
    <w:rsid w:val="0059667F"/>
    <w:rsid w:val="005B170A"/>
    <w:rsid w:val="005C173B"/>
    <w:rsid w:val="005C2B02"/>
    <w:rsid w:val="005C2FB5"/>
    <w:rsid w:val="005D1882"/>
    <w:rsid w:val="005E50CE"/>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C3A"/>
    <w:rsid w:val="0068557C"/>
    <w:rsid w:val="006A4810"/>
    <w:rsid w:val="006B3FD6"/>
    <w:rsid w:val="006C2F39"/>
    <w:rsid w:val="006C3B9C"/>
    <w:rsid w:val="006D05BD"/>
    <w:rsid w:val="006E249A"/>
    <w:rsid w:val="006E7CE5"/>
    <w:rsid w:val="006F3BB9"/>
    <w:rsid w:val="00700A3F"/>
    <w:rsid w:val="007011AF"/>
    <w:rsid w:val="0071667B"/>
    <w:rsid w:val="00723744"/>
    <w:rsid w:val="007270AD"/>
    <w:rsid w:val="00730532"/>
    <w:rsid w:val="00733BC6"/>
    <w:rsid w:val="0075023E"/>
    <w:rsid w:val="007538F9"/>
    <w:rsid w:val="007554C9"/>
    <w:rsid w:val="0076288F"/>
    <w:rsid w:val="00766D89"/>
    <w:rsid w:val="00771CF2"/>
    <w:rsid w:val="00794075"/>
    <w:rsid w:val="00796F3B"/>
    <w:rsid w:val="007A2621"/>
    <w:rsid w:val="007A5664"/>
    <w:rsid w:val="007B3DA2"/>
    <w:rsid w:val="007C1193"/>
    <w:rsid w:val="007C14B2"/>
    <w:rsid w:val="007D4750"/>
    <w:rsid w:val="007E0F80"/>
    <w:rsid w:val="007E33BB"/>
    <w:rsid w:val="007F3F4D"/>
    <w:rsid w:val="00805FAC"/>
    <w:rsid w:val="00811E42"/>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7A42"/>
    <w:rsid w:val="008C29F4"/>
    <w:rsid w:val="008C4E64"/>
    <w:rsid w:val="008D2B55"/>
    <w:rsid w:val="008D787A"/>
    <w:rsid w:val="008F5CB6"/>
    <w:rsid w:val="008F7272"/>
    <w:rsid w:val="00906657"/>
    <w:rsid w:val="009078BE"/>
    <w:rsid w:val="009119C2"/>
    <w:rsid w:val="00945F85"/>
    <w:rsid w:val="009474E1"/>
    <w:rsid w:val="00956AE5"/>
    <w:rsid w:val="00963FCC"/>
    <w:rsid w:val="00966C9C"/>
    <w:rsid w:val="00980AA2"/>
    <w:rsid w:val="009924DC"/>
    <w:rsid w:val="00993A4F"/>
    <w:rsid w:val="009A5897"/>
    <w:rsid w:val="009B4F4A"/>
    <w:rsid w:val="009B70D0"/>
    <w:rsid w:val="009C110C"/>
    <w:rsid w:val="009C388B"/>
    <w:rsid w:val="009C7EE0"/>
    <w:rsid w:val="009D7061"/>
    <w:rsid w:val="009E539D"/>
    <w:rsid w:val="009E61EE"/>
    <w:rsid w:val="009E65C0"/>
    <w:rsid w:val="00A014A2"/>
    <w:rsid w:val="00A13769"/>
    <w:rsid w:val="00A24E46"/>
    <w:rsid w:val="00A400FB"/>
    <w:rsid w:val="00A4221E"/>
    <w:rsid w:val="00A42DFF"/>
    <w:rsid w:val="00A53FA7"/>
    <w:rsid w:val="00A55419"/>
    <w:rsid w:val="00A72348"/>
    <w:rsid w:val="00A771EC"/>
    <w:rsid w:val="00A804FC"/>
    <w:rsid w:val="00A90EB3"/>
    <w:rsid w:val="00A92DFD"/>
    <w:rsid w:val="00AA68C7"/>
    <w:rsid w:val="00AC19C6"/>
    <w:rsid w:val="00AC6F3E"/>
    <w:rsid w:val="00AD2763"/>
    <w:rsid w:val="00AD5241"/>
    <w:rsid w:val="00AF0E58"/>
    <w:rsid w:val="00AF10AD"/>
    <w:rsid w:val="00AF5430"/>
    <w:rsid w:val="00B0061B"/>
    <w:rsid w:val="00B0277D"/>
    <w:rsid w:val="00B11044"/>
    <w:rsid w:val="00B1344F"/>
    <w:rsid w:val="00B1525B"/>
    <w:rsid w:val="00B203E8"/>
    <w:rsid w:val="00B204D5"/>
    <w:rsid w:val="00B21D8E"/>
    <w:rsid w:val="00B30AB7"/>
    <w:rsid w:val="00B42A04"/>
    <w:rsid w:val="00B641D1"/>
    <w:rsid w:val="00B66A7E"/>
    <w:rsid w:val="00B81CF4"/>
    <w:rsid w:val="00B9611C"/>
    <w:rsid w:val="00BA3763"/>
    <w:rsid w:val="00BA5260"/>
    <w:rsid w:val="00BD0C42"/>
    <w:rsid w:val="00BD2673"/>
    <w:rsid w:val="00BD6910"/>
    <w:rsid w:val="00BD7A0E"/>
    <w:rsid w:val="00BE205C"/>
    <w:rsid w:val="00BE5D0C"/>
    <w:rsid w:val="00BE682A"/>
    <w:rsid w:val="00BE6E27"/>
    <w:rsid w:val="00BE7597"/>
    <w:rsid w:val="00BF61CC"/>
    <w:rsid w:val="00C026B8"/>
    <w:rsid w:val="00C0346B"/>
    <w:rsid w:val="00C07297"/>
    <w:rsid w:val="00C2154E"/>
    <w:rsid w:val="00C220A2"/>
    <w:rsid w:val="00C22C29"/>
    <w:rsid w:val="00C25AD2"/>
    <w:rsid w:val="00C36311"/>
    <w:rsid w:val="00C42701"/>
    <w:rsid w:val="00C44ACF"/>
    <w:rsid w:val="00C74238"/>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3B6F"/>
    <w:rsid w:val="00D66D14"/>
    <w:rsid w:val="00D73AF8"/>
    <w:rsid w:val="00D80C12"/>
    <w:rsid w:val="00D82D0A"/>
    <w:rsid w:val="00D85BD5"/>
    <w:rsid w:val="00D918AD"/>
    <w:rsid w:val="00D91A07"/>
    <w:rsid w:val="00D935C4"/>
    <w:rsid w:val="00DB6BC9"/>
    <w:rsid w:val="00DC3D74"/>
    <w:rsid w:val="00DC6FE4"/>
    <w:rsid w:val="00DD090D"/>
    <w:rsid w:val="00DD1C18"/>
    <w:rsid w:val="00DD22C0"/>
    <w:rsid w:val="00DD5F45"/>
    <w:rsid w:val="00DE7B2B"/>
    <w:rsid w:val="00DF3749"/>
    <w:rsid w:val="00E00B0D"/>
    <w:rsid w:val="00E022B2"/>
    <w:rsid w:val="00E02DDE"/>
    <w:rsid w:val="00E07483"/>
    <w:rsid w:val="00E145C7"/>
    <w:rsid w:val="00E16D77"/>
    <w:rsid w:val="00E24362"/>
    <w:rsid w:val="00E40CB0"/>
    <w:rsid w:val="00E41C03"/>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EF284F"/>
    <w:rsid w:val="00F10386"/>
    <w:rsid w:val="00F2205C"/>
    <w:rsid w:val="00F2522A"/>
    <w:rsid w:val="00F30F1F"/>
    <w:rsid w:val="00F32726"/>
    <w:rsid w:val="00F46C17"/>
    <w:rsid w:val="00F5182D"/>
    <w:rsid w:val="00F52BC8"/>
    <w:rsid w:val="00F52CEE"/>
    <w:rsid w:val="00F604D5"/>
    <w:rsid w:val="00F70C56"/>
    <w:rsid w:val="00F80CE8"/>
    <w:rsid w:val="00F87801"/>
    <w:rsid w:val="00FA42F8"/>
    <w:rsid w:val="00FA55B7"/>
    <w:rsid w:val="00FA755B"/>
    <w:rsid w:val="00FB1250"/>
    <w:rsid w:val="00FB37B4"/>
    <w:rsid w:val="00FB590C"/>
    <w:rsid w:val="00FB7D19"/>
    <w:rsid w:val="00FC1DB6"/>
    <w:rsid w:val="00FD1A07"/>
    <w:rsid w:val="00FD2DC4"/>
    <w:rsid w:val="00FD651D"/>
    <w:rsid w:val="00FE4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7">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sdException w:name="Smart Link Error"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azuredatastud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icrosoft/azuredatastudio/blob/master/CONTRIBUTING.md"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microsoft/azuredatastudio/blob/master/LICENSE.txt" TargetMode="External"/><Relationship Id="rId2" Type="http://schemas.openxmlformats.org/officeDocument/2006/relationships/hyperlink" Target="https://www.infoworld.com/article/3253948/who-really-contributes-to-open-source.html" TargetMode="External"/><Relationship Id="rId1" Type="http://schemas.openxmlformats.org/officeDocument/2006/relationships/hyperlink" Target="https://www.theregister.co.uk/2000/07/31/ms_ballmer_linux_is_communism/" TargetMode="External"/><Relationship Id="rId4" Type="http://schemas.openxmlformats.org/officeDocument/2006/relationships/hyperlink" Target="https://bornsql.ca/blog/introducing-azure-data-stud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1AD62-D4B5-4BD7-8081-0EFA9470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852</TotalTime>
  <Pages>6</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James Miller</cp:lastModifiedBy>
  <cp:revision>75</cp:revision>
  <cp:lastPrinted>2015-01-01T21:40:00Z</cp:lastPrinted>
  <dcterms:created xsi:type="dcterms:W3CDTF">2020-02-29T19:38:00Z</dcterms:created>
  <dcterms:modified xsi:type="dcterms:W3CDTF">2020-06-08T11:52:00Z</dcterms:modified>
</cp:coreProperties>
</file>