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3711" w14:textId="3AAF61D7" w:rsidR="003D353E" w:rsidRPr="00BE682A" w:rsidRDefault="00DA23D1" w:rsidP="003D353E">
      <w:pPr>
        <w:pStyle w:val="ChapterNumber"/>
      </w:pPr>
      <w:r>
        <w:t>A</w:t>
      </w:r>
    </w:p>
    <w:p w14:paraId="555A15B2" w14:textId="0E6B9B31" w:rsidR="007521A2" w:rsidRPr="00DA23D1" w:rsidRDefault="0090517C" w:rsidP="003D353E">
      <w:pPr>
        <w:pStyle w:val="BodyText"/>
        <w:rPr>
          <w:rFonts w:ascii="Arial" w:eastAsiaTheme="majorEastAsia" w:hAnsi="Arial" w:cstheme="majorBidi"/>
          <w:b/>
          <w:bCs/>
          <w:color w:val="FFC000"/>
          <w:sz w:val="72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Theme="majorEastAsia" w:hAnsi="Arial" w:cstheme="majorBidi"/>
          <w:b/>
          <w:bCs/>
          <w:color w:val="FFC000"/>
          <w:sz w:val="72"/>
          <w:szCs w:val="28"/>
          <w14:textOutline w14:w="9525" w14:cap="rnd" w14:cmpd="sng" w14:algn="ctr">
            <w14:noFill/>
            <w14:prstDash w14:val="solid"/>
            <w14:bevel/>
          </w14:textOutline>
        </w:rPr>
        <w:t>Understanding the</w:t>
      </w:r>
      <w:r w:rsidR="00DA23D1">
        <w:rPr>
          <w:rFonts w:ascii="Arial" w:eastAsiaTheme="majorEastAsia" w:hAnsi="Arial" w:cstheme="majorBidi"/>
          <w:b/>
          <w:bCs/>
          <w:color w:val="FFC000"/>
          <w:sz w:val="72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DA23D1">
        <w:rPr>
          <w:rFonts w:ascii="Arial" w:eastAsiaTheme="majorEastAsia" w:hAnsi="Arial" w:cstheme="majorBidi"/>
          <w:b/>
          <w:bCs/>
          <w:color w:val="FFC000"/>
          <w:sz w:val="72"/>
          <w:szCs w:val="28"/>
          <w14:textOutline w14:w="9525" w14:cap="rnd" w14:cmpd="sng" w14:algn="ctr">
            <w14:noFill/>
            <w14:prstDash w14:val="solid"/>
            <w14:bevel/>
          </w14:textOutline>
        </w:rPr>
        <w:t>car_crash</w:t>
      </w:r>
      <w:proofErr w:type="spellEnd"/>
      <w:r w:rsidR="00DA23D1">
        <w:rPr>
          <w:rFonts w:ascii="Arial" w:eastAsiaTheme="majorEastAsia" w:hAnsi="Arial" w:cstheme="majorBidi"/>
          <w:b/>
          <w:bCs/>
          <w:color w:val="FFC000"/>
          <w:sz w:val="72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DataMart</w:t>
      </w:r>
    </w:p>
    <w:p w14:paraId="33F02E57" w14:textId="1E9F43B8" w:rsidR="000839D4" w:rsidRDefault="000839D4" w:rsidP="001A4916">
      <w:pPr>
        <w:pStyle w:val="Heading2"/>
      </w:pPr>
      <w:r>
        <w:t>Sample Data</w:t>
      </w:r>
    </w:p>
    <w:p w14:paraId="3FB5F054" w14:textId="545C0895" w:rsidR="006E718E" w:rsidRDefault="00DA23D1" w:rsidP="00DA23D1">
      <w:pPr>
        <w:pStyle w:val="BodyText"/>
      </w:pPr>
      <w:r>
        <w:t>This Appendix will be used to help the reader better understand the schema of the DataMart used in the sample queries</w:t>
      </w:r>
    </w:p>
    <w:p w14:paraId="6DD14D80" w14:textId="4A41F448" w:rsidR="004D79B7" w:rsidRDefault="00DA23D1" w:rsidP="00AD7645">
      <w:pPr>
        <w:pStyle w:val="Figure"/>
      </w:pPr>
      <w:r>
        <w:rPr>
          <w:noProof/>
        </w:rPr>
        <w:drawing>
          <wp:inline distT="0" distB="0" distL="0" distR="0" wp14:anchorId="06B6D4FA" wp14:editId="797CF7F9">
            <wp:extent cx="5022215" cy="44284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8C20" w14:textId="43665BA8" w:rsidR="00AD7645" w:rsidRDefault="00AD7645" w:rsidP="00AD7645">
      <w:pPr>
        <w:pStyle w:val="Caption"/>
      </w:pPr>
      <w:r>
        <w:lastRenderedPageBreak/>
        <w:t xml:space="preserve">Figure </w:t>
      </w:r>
      <w:r w:rsidR="00DA23D1">
        <w:t>A</w:t>
      </w:r>
      <w:r>
        <w:t>-</w:t>
      </w:r>
      <w:r w:rsidR="00DA23D1">
        <w:t>?</w:t>
      </w:r>
      <w:r>
        <w:t xml:space="preserve">. </w:t>
      </w:r>
      <w:r w:rsidR="00DA23D1">
        <w:t>‘</w:t>
      </w:r>
      <w:proofErr w:type="spellStart"/>
      <w:r w:rsidR="00DA23D1">
        <w:t>edw</w:t>
      </w:r>
      <w:proofErr w:type="spellEnd"/>
      <w:r w:rsidR="00DA23D1">
        <w:t xml:space="preserve">’ Tables Comprising the </w:t>
      </w:r>
      <w:proofErr w:type="spellStart"/>
      <w:r w:rsidR="00DA23D1">
        <w:t>car_crash</w:t>
      </w:r>
      <w:proofErr w:type="spellEnd"/>
      <w:r w:rsidR="00DA23D1">
        <w:t xml:space="preserve"> DataMart</w:t>
      </w:r>
    </w:p>
    <w:p w14:paraId="20F0B42F" w14:textId="65A484E5" w:rsidR="0024752B" w:rsidRDefault="00DA23D1" w:rsidP="005E4E17">
      <w:pPr>
        <w:pStyle w:val="BodyText"/>
      </w:pPr>
      <w:r>
        <w:t>…</w:t>
      </w:r>
    </w:p>
    <w:p w14:paraId="3523A1A0" w14:textId="7D7311E9" w:rsidR="00AB28FF" w:rsidRDefault="00DA23D1" w:rsidP="00AB28FF">
      <w:pPr>
        <w:pStyle w:val="Figure"/>
      </w:pPr>
      <w:r>
        <w:rPr>
          <w:noProof/>
        </w:rPr>
        <w:drawing>
          <wp:inline distT="0" distB="0" distL="0" distR="0" wp14:anchorId="42208CD9" wp14:editId="4822E334">
            <wp:extent cx="5022215" cy="334391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3219" w14:textId="6658A9F1" w:rsidR="00DA23D1" w:rsidRDefault="00DA23D1" w:rsidP="00DA23D1">
      <w:pPr>
        <w:pStyle w:val="Caption"/>
      </w:pPr>
      <w:r>
        <w:t xml:space="preserve">Figure A-?. Star Schema for </w:t>
      </w:r>
      <w:proofErr w:type="spellStart"/>
      <w:r>
        <w:t>car_crash</w:t>
      </w:r>
      <w:proofErr w:type="spellEnd"/>
      <w:r>
        <w:t xml:space="preserve"> DataMart</w:t>
      </w:r>
    </w:p>
    <w:sectPr w:rsidR="00DA23D1" w:rsidSect="00625F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0080" w:h="1440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0CEDC" w14:textId="77777777" w:rsidR="00EB65EB" w:rsidRDefault="00EB65EB" w:rsidP="00BE7597">
      <w:pPr>
        <w:spacing w:after="0" w:line="240" w:lineRule="auto"/>
      </w:pPr>
      <w:r>
        <w:separator/>
      </w:r>
    </w:p>
  </w:endnote>
  <w:endnote w:type="continuationSeparator" w:id="0">
    <w:p w14:paraId="62B1AC68" w14:textId="77777777" w:rsidR="00EB65EB" w:rsidRDefault="00EB65EB" w:rsidP="00BE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ED179" w14:textId="77777777" w:rsidR="007E2A10" w:rsidRDefault="007E2A10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3359C" w14:textId="77777777" w:rsidR="007E2A10" w:rsidRDefault="007E2A10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36D0C" w14:textId="77777777" w:rsidR="007E2A10" w:rsidRDefault="007E2A10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F8301" w14:textId="77777777" w:rsidR="00EB65EB" w:rsidRDefault="00EB65EB" w:rsidP="00BE7597">
      <w:pPr>
        <w:spacing w:after="0" w:line="240" w:lineRule="auto"/>
      </w:pPr>
      <w:r>
        <w:separator/>
      </w:r>
    </w:p>
  </w:footnote>
  <w:footnote w:type="continuationSeparator" w:id="0">
    <w:p w14:paraId="6CE78B29" w14:textId="77777777" w:rsidR="00EB65EB" w:rsidRDefault="00EB65EB" w:rsidP="00BE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CE2AF" w14:textId="77777777" w:rsidR="007E2A10" w:rsidRDefault="007E2A10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A1FCD" w14:textId="77777777" w:rsidR="007E2A10" w:rsidRDefault="007E2A10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582C" w14:textId="77777777" w:rsidR="007E2A10" w:rsidRDefault="007E2A10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96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86ED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68C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B0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3EC5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58B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EAA1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A8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8E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562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275A7"/>
    <w:multiLevelType w:val="hybridMultilevel"/>
    <w:tmpl w:val="C0B211D0"/>
    <w:lvl w:ilvl="0" w:tplc="DFE882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A4AD2"/>
    <w:multiLevelType w:val="hybridMultilevel"/>
    <w:tmpl w:val="2B605D7C"/>
    <w:lvl w:ilvl="0" w:tplc="EB6A021C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14086"/>
    <w:multiLevelType w:val="hybridMultilevel"/>
    <w:tmpl w:val="2370C0E6"/>
    <w:lvl w:ilvl="0" w:tplc="10304370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LockTheme/>
  <w:styleLockQFSet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52"/>
    <w:rsid w:val="00002046"/>
    <w:rsid w:val="00003792"/>
    <w:rsid w:val="00006338"/>
    <w:rsid w:val="00010239"/>
    <w:rsid w:val="0001261A"/>
    <w:rsid w:val="0001664C"/>
    <w:rsid w:val="00031F04"/>
    <w:rsid w:val="00037B30"/>
    <w:rsid w:val="00044A2D"/>
    <w:rsid w:val="000513A5"/>
    <w:rsid w:val="00052AEA"/>
    <w:rsid w:val="00057472"/>
    <w:rsid w:val="00060A24"/>
    <w:rsid w:val="0007782F"/>
    <w:rsid w:val="000839D4"/>
    <w:rsid w:val="00084BBA"/>
    <w:rsid w:val="00086F97"/>
    <w:rsid w:val="000A4ECC"/>
    <w:rsid w:val="000A55AD"/>
    <w:rsid w:val="000B3B8A"/>
    <w:rsid w:val="000B6282"/>
    <w:rsid w:val="000C3DB3"/>
    <w:rsid w:val="000D32AA"/>
    <w:rsid w:val="000D4D4E"/>
    <w:rsid w:val="000E0C7E"/>
    <w:rsid w:val="000E1E2A"/>
    <w:rsid w:val="000F4537"/>
    <w:rsid w:val="0011410E"/>
    <w:rsid w:val="00120F5D"/>
    <w:rsid w:val="00130280"/>
    <w:rsid w:val="00144E52"/>
    <w:rsid w:val="00146262"/>
    <w:rsid w:val="001464D9"/>
    <w:rsid w:val="00146C46"/>
    <w:rsid w:val="00147426"/>
    <w:rsid w:val="001614FD"/>
    <w:rsid w:val="00162E14"/>
    <w:rsid w:val="001638B9"/>
    <w:rsid w:val="00177031"/>
    <w:rsid w:val="001925A7"/>
    <w:rsid w:val="001A430F"/>
    <w:rsid w:val="001A4916"/>
    <w:rsid w:val="001A54DB"/>
    <w:rsid w:val="001B0633"/>
    <w:rsid w:val="001B5653"/>
    <w:rsid w:val="001B5868"/>
    <w:rsid w:val="001C492B"/>
    <w:rsid w:val="001C5D3A"/>
    <w:rsid w:val="001C6DE7"/>
    <w:rsid w:val="001D11AF"/>
    <w:rsid w:val="001D7457"/>
    <w:rsid w:val="001D7801"/>
    <w:rsid w:val="0020142A"/>
    <w:rsid w:val="00202A94"/>
    <w:rsid w:val="00203640"/>
    <w:rsid w:val="00203B50"/>
    <w:rsid w:val="00206949"/>
    <w:rsid w:val="00211298"/>
    <w:rsid w:val="00220255"/>
    <w:rsid w:val="00227268"/>
    <w:rsid w:val="00230E92"/>
    <w:rsid w:val="00232CAB"/>
    <w:rsid w:val="0023308F"/>
    <w:rsid w:val="00233288"/>
    <w:rsid w:val="002401BA"/>
    <w:rsid w:val="00245DCC"/>
    <w:rsid w:val="002466DF"/>
    <w:rsid w:val="0024752B"/>
    <w:rsid w:val="002731D1"/>
    <w:rsid w:val="002820EB"/>
    <w:rsid w:val="0028306B"/>
    <w:rsid w:val="00284170"/>
    <w:rsid w:val="0028472A"/>
    <w:rsid w:val="00287749"/>
    <w:rsid w:val="0029346A"/>
    <w:rsid w:val="00295427"/>
    <w:rsid w:val="002A716D"/>
    <w:rsid w:val="002B3780"/>
    <w:rsid w:val="002C6B79"/>
    <w:rsid w:val="002D1D42"/>
    <w:rsid w:val="002D5E26"/>
    <w:rsid w:val="002E1058"/>
    <w:rsid w:val="002E3C54"/>
    <w:rsid w:val="00305D96"/>
    <w:rsid w:val="003113C0"/>
    <w:rsid w:val="0031407D"/>
    <w:rsid w:val="003179CD"/>
    <w:rsid w:val="00325B79"/>
    <w:rsid w:val="00325D3A"/>
    <w:rsid w:val="003342EE"/>
    <w:rsid w:val="00341D88"/>
    <w:rsid w:val="00342818"/>
    <w:rsid w:val="0035159B"/>
    <w:rsid w:val="00363D62"/>
    <w:rsid w:val="003677DC"/>
    <w:rsid w:val="00374034"/>
    <w:rsid w:val="00374CBF"/>
    <w:rsid w:val="00377C24"/>
    <w:rsid w:val="00384E94"/>
    <w:rsid w:val="003A33F1"/>
    <w:rsid w:val="003B51A5"/>
    <w:rsid w:val="003C2082"/>
    <w:rsid w:val="003D353E"/>
    <w:rsid w:val="003E7D2F"/>
    <w:rsid w:val="003F1A78"/>
    <w:rsid w:val="003F2A0F"/>
    <w:rsid w:val="003F40AF"/>
    <w:rsid w:val="003F50C5"/>
    <w:rsid w:val="003F7B39"/>
    <w:rsid w:val="0040690B"/>
    <w:rsid w:val="00410992"/>
    <w:rsid w:val="00413C48"/>
    <w:rsid w:val="00424AC9"/>
    <w:rsid w:val="00425DFE"/>
    <w:rsid w:val="0043018C"/>
    <w:rsid w:val="00430894"/>
    <w:rsid w:val="00441707"/>
    <w:rsid w:val="00441EBB"/>
    <w:rsid w:val="004438A1"/>
    <w:rsid w:val="00451BE4"/>
    <w:rsid w:val="004550C4"/>
    <w:rsid w:val="00456CFE"/>
    <w:rsid w:val="00462E73"/>
    <w:rsid w:val="00475EAB"/>
    <w:rsid w:val="00480006"/>
    <w:rsid w:val="00485011"/>
    <w:rsid w:val="00487E27"/>
    <w:rsid w:val="004A43C0"/>
    <w:rsid w:val="004A6AB8"/>
    <w:rsid w:val="004B7408"/>
    <w:rsid w:val="004C0C5D"/>
    <w:rsid w:val="004C4A43"/>
    <w:rsid w:val="004D1EF1"/>
    <w:rsid w:val="004D79B7"/>
    <w:rsid w:val="004E1744"/>
    <w:rsid w:val="004E6E93"/>
    <w:rsid w:val="004F05CF"/>
    <w:rsid w:val="004F3541"/>
    <w:rsid w:val="004F593B"/>
    <w:rsid w:val="00512961"/>
    <w:rsid w:val="00512CAE"/>
    <w:rsid w:val="0052597D"/>
    <w:rsid w:val="0053181A"/>
    <w:rsid w:val="00531D46"/>
    <w:rsid w:val="0054311B"/>
    <w:rsid w:val="005465E4"/>
    <w:rsid w:val="00552516"/>
    <w:rsid w:val="00557621"/>
    <w:rsid w:val="00557AB8"/>
    <w:rsid w:val="00560422"/>
    <w:rsid w:val="00560424"/>
    <w:rsid w:val="00560C36"/>
    <w:rsid w:val="00560D2D"/>
    <w:rsid w:val="00565525"/>
    <w:rsid w:val="00580FB5"/>
    <w:rsid w:val="00591947"/>
    <w:rsid w:val="0059667F"/>
    <w:rsid w:val="005A1ED7"/>
    <w:rsid w:val="005A714F"/>
    <w:rsid w:val="005B0422"/>
    <w:rsid w:val="005B6401"/>
    <w:rsid w:val="005C173B"/>
    <w:rsid w:val="005C258C"/>
    <w:rsid w:val="005C2B02"/>
    <w:rsid w:val="005C2FB5"/>
    <w:rsid w:val="005D1882"/>
    <w:rsid w:val="005D1ED8"/>
    <w:rsid w:val="005E4E17"/>
    <w:rsid w:val="005F0B8F"/>
    <w:rsid w:val="005F1836"/>
    <w:rsid w:val="005F2ABD"/>
    <w:rsid w:val="005F2B5E"/>
    <w:rsid w:val="005F5E9C"/>
    <w:rsid w:val="006030D3"/>
    <w:rsid w:val="00606BD3"/>
    <w:rsid w:val="00606D3F"/>
    <w:rsid w:val="006071B3"/>
    <w:rsid w:val="00607517"/>
    <w:rsid w:val="006100D9"/>
    <w:rsid w:val="006173D6"/>
    <w:rsid w:val="00622794"/>
    <w:rsid w:val="00625F4B"/>
    <w:rsid w:val="006273C8"/>
    <w:rsid w:val="0063135C"/>
    <w:rsid w:val="00640A38"/>
    <w:rsid w:val="0064237C"/>
    <w:rsid w:val="00643447"/>
    <w:rsid w:val="00650F42"/>
    <w:rsid w:val="006553BC"/>
    <w:rsid w:val="00656AEC"/>
    <w:rsid w:val="00665927"/>
    <w:rsid w:val="00675A5B"/>
    <w:rsid w:val="00680C3A"/>
    <w:rsid w:val="0068557C"/>
    <w:rsid w:val="00690FA6"/>
    <w:rsid w:val="00692011"/>
    <w:rsid w:val="00695C0A"/>
    <w:rsid w:val="006A4810"/>
    <w:rsid w:val="006A6330"/>
    <w:rsid w:val="006A7CC9"/>
    <w:rsid w:val="006C2F39"/>
    <w:rsid w:val="006C36E7"/>
    <w:rsid w:val="006C3B9C"/>
    <w:rsid w:val="006E249A"/>
    <w:rsid w:val="006E718E"/>
    <w:rsid w:val="006E7CE5"/>
    <w:rsid w:val="006F0C6F"/>
    <w:rsid w:val="006F3BB9"/>
    <w:rsid w:val="006F6C64"/>
    <w:rsid w:val="007011AF"/>
    <w:rsid w:val="007057A6"/>
    <w:rsid w:val="00713E27"/>
    <w:rsid w:val="0071667B"/>
    <w:rsid w:val="00723C1A"/>
    <w:rsid w:val="007270AD"/>
    <w:rsid w:val="00730532"/>
    <w:rsid w:val="007521A2"/>
    <w:rsid w:val="007538F9"/>
    <w:rsid w:val="007554C9"/>
    <w:rsid w:val="00766D89"/>
    <w:rsid w:val="00771CF2"/>
    <w:rsid w:val="00775B14"/>
    <w:rsid w:val="007840BB"/>
    <w:rsid w:val="00784783"/>
    <w:rsid w:val="007905D0"/>
    <w:rsid w:val="00790BE9"/>
    <w:rsid w:val="00796F3B"/>
    <w:rsid w:val="007A2621"/>
    <w:rsid w:val="007A5664"/>
    <w:rsid w:val="007B3DA2"/>
    <w:rsid w:val="007C1193"/>
    <w:rsid w:val="007D24DC"/>
    <w:rsid w:val="007E0F80"/>
    <w:rsid w:val="007E2A10"/>
    <w:rsid w:val="007F3F4D"/>
    <w:rsid w:val="0080246B"/>
    <w:rsid w:val="00805AA9"/>
    <w:rsid w:val="00805FAC"/>
    <w:rsid w:val="00811EEC"/>
    <w:rsid w:val="00822AF9"/>
    <w:rsid w:val="0082372A"/>
    <w:rsid w:val="00824D60"/>
    <w:rsid w:val="00824F6F"/>
    <w:rsid w:val="00826BA2"/>
    <w:rsid w:val="00827488"/>
    <w:rsid w:val="00833090"/>
    <w:rsid w:val="00835772"/>
    <w:rsid w:val="00843B7D"/>
    <w:rsid w:val="008467F3"/>
    <w:rsid w:val="0084748D"/>
    <w:rsid w:val="00853F86"/>
    <w:rsid w:val="0086102E"/>
    <w:rsid w:val="0086148A"/>
    <w:rsid w:val="0087372C"/>
    <w:rsid w:val="00875B40"/>
    <w:rsid w:val="008819E9"/>
    <w:rsid w:val="00892EC7"/>
    <w:rsid w:val="008950E4"/>
    <w:rsid w:val="008A292A"/>
    <w:rsid w:val="008A454F"/>
    <w:rsid w:val="008A4CF2"/>
    <w:rsid w:val="008A5377"/>
    <w:rsid w:val="008B19F7"/>
    <w:rsid w:val="008B37CD"/>
    <w:rsid w:val="008B5971"/>
    <w:rsid w:val="008B7A42"/>
    <w:rsid w:val="008C4E64"/>
    <w:rsid w:val="008D787A"/>
    <w:rsid w:val="008E1980"/>
    <w:rsid w:val="008F5CB6"/>
    <w:rsid w:val="008F7272"/>
    <w:rsid w:val="0090517C"/>
    <w:rsid w:val="00906657"/>
    <w:rsid w:val="009078BE"/>
    <w:rsid w:val="00923DEC"/>
    <w:rsid w:val="00945F85"/>
    <w:rsid w:val="009474E1"/>
    <w:rsid w:val="00956AE5"/>
    <w:rsid w:val="00963FCC"/>
    <w:rsid w:val="00980AA2"/>
    <w:rsid w:val="00981301"/>
    <w:rsid w:val="00984AB0"/>
    <w:rsid w:val="00993A4F"/>
    <w:rsid w:val="009A5897"/>
    <w:rsid w:val="009B70D0"/>
    <w:rsid w:val="009C110C"/>
    <w:rsid w:val="009C388B"/>
    <w:rsid w:val="009C7EE0"/>
    <w:rsid w:val="009D1086"/>
    <w:rsid w:val="009D179E"/>
    <w:rsid w:val="009E539D"/>
    <w:rsid w:val="009E65C0"/>
    <w:rsid w:val="009F0EE8"/>
    <w:rsid w:val="00A218F0"/>
    <w:rsid w:val="00A400FB"/>
    <w:rsid w:val="00A4221E"/>
    <w:rsid w:val="00A42DFF"/>
    <w:rsid w:val="00A53FA7"/>
    <w:rsid w:val="00A66980"/>
    <w:rsid w:val="00A74CD6"/>
    <w:rsid w:val="00A771EC"/>
    <w:rsid w:val="00A92670"/>
    <w:rsid w:val="00A92DFD"/>
    <w:rsid w:val="00AB28FF"/>
    <w:rsid w:val="00AC475F"/>
    <w:rsid w:val="00AD5241"/>
    <w:rsid w:val="00AD7645"/>
    <w:rsid w:val="00AF0E58"/>
    <w:rsid w:val="00AF5430"/>
    <w:rsid w:val="00B0061B"/>
    <w:rsid w:val="00B0277D"/>
    <w:rsid w:val="00B11044"/>
    <w:rsid w:val="00B13326"/>
    <w:rsid w:val="00B1344F"/>
    <w:rsid w:val="00B1525B"/>
    <w:rsid w:val="00B203E8"/>
    <w:rsid w:val="00B204D5"/>
    <w:rsid w:val="00B209DA"/>
    <w:rsid w:val="00B30AB7"/>
    <w:rsid w:val="00B42A04"/>
    <w:rsid w:val="00B6208D"/>
    <w:rsid w:val="00B641D1"/>
    <w:rsid w:val="00B66A7E"/>
    <w:rsid w:val="00B70410"/>
    <w:rsid w:val="00B75B51"/>
    <w:rsid w:val="00B81CF4"/>
    <w:rsid w:val="00B9611C"/>
    <w:rsid w:val="00BA3763"/>
    <w:rsid w:val="00BA5260"/>
    <w:rsid w:val="00BB4BAD"/>
    <w:rsid w:val="00BB7D10"/>
    <w:rsid w:val="00BD0C42"/>
    <w:rsid w:val="00BD7A0E"/>
    <w:rsid w:val="00BE205C"/>
    <w:rsid w:val="00BE5D0C"/>
    <w:rsid w:val="00BE682A"/>
    <w:rsid w:val="00BE6B36"/>
    <w:rsid w:val="00BE6E27"/>
    <w:rsid w:val="00BE7597"/>
    <w:rsid w:val="00BF61CC"/>
    <w:rsid w:val="00C026B8"/>
    <w:rsid w:val="00C0346B"/>
    <w:rsid w:val="00C06C17"/>
    <w:rsid w:val="00C07297"/>
    <w:rsid w:val="00C20747"/>
    <w:rsid w:val="00C2154E"/>
    <w:rsid w:val="00C220A2"/>
    <w:rsid w:val="00C22C29"/>
    <w:rsid w:val="00C27B68"/>
    <w:rsid w:val="00C27E30"/>
    <w:rsid w:val="00C36311"/>
    <w:rsid w:val="00C42701"/>
    <w:rsid w:val="00C44ACF"/>
    <w:rsid w:val="00C74238"/>
    <w:rsid w:val="00C76E89"/>
    <w:rsid w:val="00C858DD"/>
    <w:rsid w:val="00C85D90"/>
    <w:rsid w:val="00C94BF8"/>
    <w:rsid w:val="00C960E2"/>
    <w:rsid w:val="00CA1B9A"/>
    <w:rsid w:val="00CB047C"/>
    <w:rsid w:val="00CB2B6E"/>
    <w:rsid w:val="00CB2F8F"/>
    <w:rsid w:val="00CB3574"/>
    <w:rsid w:val="00CB3CCA"/>
    <w:rsid w:val="00CC0DDF"/>
    <w:rsid w:val="00CC7CCB"/>
    <w:rsid w:val="00CE3847"/>
    <w:rsid w:val="00CF4F18"/>
    <w:rsid w:val="00D10665"/>
    <w:rsid w:val="00D222DA"/>
    <w:rsid w:val="00D25D00"/>
    <w:rsid w:val="00D30321"/>
    <w:rsid w:val="00D30967"/>
    <w:rsid w:val="00D328E4"/>
    <w:rsid w:val="00D34ABB"/>
    <w:rsid w:val="00D4782F"/>
    <w:rsid w:val="00D63B6F"/>
    <w:rsid w:val="00D66D14"/>
    <w:rsid w:val="00D763AF"/>
    <w:rsid w:val="00D80C12"/>
    <w:rsid w:val="00D82D0A"/>
    <w:rsid w:val="00D85BD5"/>
    <w:rsid w:val="00D86BF9"/>
    <w:rsid w:val="00D918AD"/>
    <w:rsid w:val="00D91A07"/>
    <w:rsid w:val="00DA23D1"/>
    <w:rsid w:val="00DA6204"/>
    <w:rsid w:val="00DC3D74"/>
    <w:rsid w:val="00DD1C18"/>
    <w:rsid w:val="00DD22C0"/>
    <w:rsid w:val="00DD3C4D"/>
    <w:rsid w:val="00DD5F45"/>
    <w:rsid w:val="00DD6DFA"/>
    <w:rsid w:val="00DE7B2B"/>
    <w:rsid w:val="00DF3749"/>
    <w:rsid w:val="00E00B0D"/>
    <w:rsid w:val="00E0297E"/>
    <w:rsid w:val="00E02DDE"/>
    <w:rsid w:val="00E07483"/>
    <w:rsid w:val="00E13C68"/>
    <w:rsid w:val="00E145C7"/>
    <w:rsid w:val="00E24362"/>
    <w:rsid w:val="00E41C03"/>
    <w:rsid w:val="00E51463"/>
    <w:rsid w:val="00E51B69"/>
    <w:rsid w:val="00E51D46"/>
    <w:rsid w:val="00E52F0F"/>
    <w:rsid w:val="00E530EC"/>
    <w:rsid w:val="00E55773"/>
    <w:rsid w:val="00E62E9B"/>
    <w:rsid w:val="00E651A9"/>
    <w:rsid w:val="00E75D48"/>
    <w:rsid w:val="00E903A3"/>
    <w:rsid w:val="00E9277F"/>
    <w:rsid w:val="00E94205"/>
    <w:rsid w:val="00EB65EB"/>
    <w:rsid w:val="00EC27A8"/>
    <w:rsid w:val="00ED224D"/>
    <w:rsid w:val="00ED52E9"/>
    <w:rsid w:val="00EF0FA4"/>
    <w:rsid w:val="00F05ED1"/>
    <w:rsid w:val="00F10386"/>
    <w:rsid w:val="00F2205C"/>
    <w:rsid w:val="00F2522A"/>
    <w:rsid w:val="00F30F1F"/>
    <w:rsid w:val="00F32726"/>
    <w:rsid w:val="00F327BF"/>
    <w:rsid w:val="00F34EDD"/>
    <w:rsid w:val="00F37DFA"/>
    <w:rsid w:val="00F44BD8"/>
    <w:rsid w:val="00F46C17"/>
    <w:rsid w:val="00F52BC8"/>
    <w:rsid w:val="00F604D5"/>
    <w:rsid w:val="00F677BF"/>
    <w:rsid w:val="00F877FE"/>
    <w:rsid w:val="00FA42F8"/>
    <w:rsid w:val="00FB1250"/>
    <w:rsid w:val="00FB37B4"/>
    <w:rsid w:val="00FB590C"/>
    <w:rsid w:val="00FB7D19"/>
    <w:rsid w:val="00FC146F"/>
    <w:rsid w:val="00FD651D"/>
    <w:rsid w:val="00FE004E"/>
    <w:rsid w:val="00FE19F7"/>
    <w:rsid w:val="00F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81775"/>
  <w15:docId w15:val="{C82C9EB5-BA6E-4B92-B4EA-B834FAC8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locked="0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next w:val="BodyText"/>
    <w:uiPriority w:val="99"/>
    <w:unhideWhenUsed/>
    <w:qFormat/>
    <w:rsid w:val="00BD7A0E"/>
    <w:pPr>
      <w:spacing w:after="12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9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spacing w:after="120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11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numPr>
        <w:numId w:val="13"/>
      </w:numPr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B11044"/>
    <w:pPr>
      <w:spacing w:line="240" w:lineRule="auto"/>
    </w:pPr>
    <w:rPr>
      <w:szCs w:val="20"/>
    </w:r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9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D353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353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3D353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39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0839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DS\Notebooks\Practical_ADS\Chapter_00\ApressTemplate_v3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A268A-DBEC-4AF4-B17E-D295058E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ApressTemplate_v39.dotx</Template>
  <TotalTime>1491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jmiller</dc:creator>
  <cp:lastModifiedBy>jmiller</cp:lastModifiedBy>
  <cp:revision>98</cp:revision>
  <cp:lastPrinted>2015-01-01T21:40:00Z</cp:lastPrinted>
  <dcterms:created xsi:type="dcterms:W3CDTF">2020-03-19T15:15:00Z</dcterms:created>
  <dcterms:modified xsi:type="dcterms:W3CDTF">2020-05-03T13:28:00Z</dcterms:modified>
</cp:coreProperties>
</file>